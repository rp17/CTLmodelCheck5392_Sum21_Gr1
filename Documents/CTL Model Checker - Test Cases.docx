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B460A" w14:textId="77777777" w:rsidR="00311EF3" w:rsidRPr="007F4708" w:rsidRDefault="00311EF3" w:rsidP="00962E75">
      <w:pPr>
        <w:rPr>
          <w:b/>
          <w:u w:val="single"/>
        </w:rPr>
      </w:pPr>
      <w:bookmarkStart w:id="0" w:name="_Toc116267631"/>
      <w:r w:rsidRPr="007F4708">
        <w:rPr>
          <w:b/>
          <w:u w:val="single"/>
        </w:rPr>
        <w:t>Purpose</w:t>
      </w:r>
      <w:bookmarkEnd w:id="0"/>
    </w:p>
    <w:p w14:paraId="18DA96C5" w14:textId="77777777" w:rsidR="003A2273" w:rsidRDefault="00311EF3" w:rsidP="00962E75">
      <w:pPr>
        <w:rPr>
          <w:rFonts w:cs="Arial"/>
        </w:rPr>
      </w:pPr>
      <w:r w:rsidRPr="00FD3894">
        <w:rPr>
          <w:rFonts w:cs="Arial"/>
        </w:rPr>
        <w:t xml:space="preserve">This document describes </w:t>
      </w:r>
      <w:r w:rsidR="000D047A">
        <w:rPr>
          <w:rFonts w:cs="Arial"/>
        </w:rPr>
        <w:t>test cases</w:t>
      </w:r>
      <w:r w:rsidRPr="00FD3894">
        <w:rPr>
          <w:rFonts w:cs="Arial"/>
        </w:rPr>
        <w:t xml:space="preserve"> for </w:t>
      </w:r>
      <w:r w:rsidR="00772EAB">
        <w:rPr>
          <w:rFonts w:cs="Arial"/>
        </w:rPr>
        <w:t xml:space="preserve">the </w:t>
      </w:r>
      <w:r w:rsidR="006B487C">
        <w:rPr>
          <w:rFonts w:cs="Arial"/>
        </w:rPr>
        <w:t xml:space="preserve">CTL Model Checker </w:t>
      </w:r>
      <w:r w:rsidR="003437C3">
        <w:rPr>
          <w:rFonts w:cs="Arial"/>
        </w:rPr>
        <w:t>project</w:t>
      </w:r>
      <w:r w:rsidR="006B487C">
        <w:rPr>
          <w:rFonts w:cs="Arial"/>
        </w:rPr>
        <w:t>.</w:t>
      </w:r>
    </w:p>
    <w:p w14:paraId="14D6D2B2" w14:textId="77777777" w:rsidR="006B487C" w:rsidRDefault="006B487C" w:rsidP="00962E75">
      <w:pPr>
        <w:rPr>
          <w:rFonts w:cs="Arial"/>
        </w:rPr>
      </w:pPr>
    </w:p>
    <w:p w14:paraId="105DA2F3" w14:textId="77777777" w:rsidR="003A2273" w:rsidRPr="003A2273" w:rsidRDefault="003A2273" w:rsidP="00962E75">
      <w:pPr>
        <w:rPr>
          <w:b/>
          <w:u w:val="single"/>
        </w:rPr>
      </w:pPr>
      <w:r>
        <w:rPr>
          <w:rFonts w:cs="Arial"/>
          <w:b/>
          <w:u w:val="single"/>
        </w:rPr>
        <w:t>Scope</w:t>
      </w:r>
    </w:p>
    <w:p w14:paraId="7341052A" w14:textId="77777777" w:rsidR="003A2273" w:rsidRDefault="003A2273" w:rsidP="00962E75">
      <w:r>
        <w:t xml:space="preserve">This document </w:t>
      </w:r>
      <w:r w:rsidR="00782B93">
        <w:t xml:space="preserve">contains a complete, cumulative set of test cases used in testing version </w:t>
      </w:r>
      <w:r w:rsidR="00F11575">
        <w:t>1</w:t>
      </w:r>
      <w:r w:rsidR="00452529">
        <w:t>.</w:t>
      </w:r>
      <w:r w:rsidR="00F11575">
        <w:t>0</w:t>
      </w:r>
      <w:r w:rsidR="00621243">
        <w:t xml:space="preserve"> </w:t>
      </w:r>
      <w:r w:rsidR="00782B93">
        <w:t xml:space="preserve">of the </w:t>
      </w:r>
      <w:r w:rsidR="00646DEF">
        <w:t xml:space="preserve">CTL Model Checker </w:t>
      </w:r>
      <w:r w:rsidR="00782B93">
        <w:t xml:space="preserve">application.  </w:t>
      </w:r>
    </w:p>
    <w:p w14:paraId="207001A3" w14:textId="77777777" w:rsidR="00C80284" w:rsidRDefault="00C80284" w:rsidP="00962E75"/>
    <w:p w14:paraId="03FB9AEB" w14:textId="77777777" w:rsidR="00147CF7" w:rsidRPr="00707D97" w:rsidRDefault="00147CF7" w:rsidP="00147CF7">
      <w:pPr>
        <w:rPr>
          <w:b/>
          <w:u w:val="single"/>
        </w:rPr>
      </w:pPr>
      <w:r>
        <w:rPr>
          <w:b/>
          <w:u w:val="single"/>
        </w:rPr>
        <w:t>Result of Test Cases:</w:t>
      </w:r>
      <w:r w:rsidRPr="00707D97">
        <w:rPr>
          <w:b/>
        </w:rPr>
        <w:tab/>
      </w:r>
      <w:r w:rsidRPr="00707D97">
        <w:rPr>
          <w:b/>
        </w:rPr>
        <w:tab/>
      </w:r>
      <w:r>
        <w:t xml:space="preserve">PASS </w:t>
      </w:r>
      <w:r w:rsidR="005E1B3C">
        <w:rPr>
          <w:sz w:val="32"/>
          <w:szCs w:val="32"/>
        </w:rPr>
        <w:sym w:font="Wingdings" w:char="F0FE"/>
      </w:r>
      <w:r>
        <w:t xml:space="preserve">        FAIL </w:t>
      </w:r>
      <w:r w:rsidRPr="00656C5B">
        <w:rPr>
          <w:sz w:val="32"/>
          <w:szCs w:val="32"/>
        </w:rPr>
        <w:t>□</w:t>
      </w:r>
      <w:r>
        <w:rPr>
          <w:sz w:val="32"/>
          <w:szCs w:val="32"/>
        </w:rPr>
        <w:t xml:space="preserve">    </w:t>
      </w:r>
      <w:r w:rsidRPr="00DA7829">
        <w:rPr>
          <w:rFonts w:cs="Arial"/>
          <w:sz w:val="16"/>
          <w:szCs w:val="16"/>
        </w:rPr>
        <w:t>(Provide comments for failure)</w:t>
      </w:r>
    </w:p>
    <w:p w14:paraId="6672CE89" w14:textId="77777777" w:rsidR="00FA5A37" w:rsidRPr="00B050E0" w:rsidRDefault="00FA5A37" w:rsidP="00FA5A37">
      <w:pPr>
        <w:pStyle w:val="a3"/>
        <w:tabs>
          <w:tab w:val="clear" w:pos="4320"/>
          <w:tab w:val="clear" w:pos="8640"/>
        </w:tabs>
        <w:rPr>
          <w:b/>
          <w:u w:val="single"/>
        </w:rPr>
      </w:pPr>
    </w:p>
    <w:p w14:paraId="5D6A3B34" w14:textId="77777777" w:rsidR="00147CF7" w:rsidRPr="00707D97" w:rsidRDefault="00147CF7" w:rsidP="00147CF7">
      <w:pPr>
        <w:rPr>
          <w:b/>
          <w:u w:val="single"/>
        </w:rPr>
      </w:pPr>
      <w:r w:rsidRPr="00707D97">
        <w:rPr>
          <w:b/>
          <w:u w:val="single"/>
        </w:rPr>
        <w:t>Comments:</w:t>
      </w:r>
    </w:p>
    <w:p w14:paraId="4F6E2723" w14:textId="3C1EE573" w:rsidR="00FA5A37" w:rsidRDefault="00516943" w:rsidP="00FA5A37">
      <w:pPr>
        <w:pStyle w:val="a3"/>
        <w:tabs>
          <w:tab w:val="clear" w:pos="4320"/>
          <w:tab w:val="clear" w:pos="8640"/>
        </w:tabs>
        <w:rPr>
          <w:rFonts w:cs="Arial"/>
        </w:rPr>
      </w:pPr>
      <w:r>
        <w:rPr>
          <w:rFonts w:cs="Arial"/>
        </w:rPr>
        <w:t>All test files are located at …\</w:t>
      </w:r>
      <w:proofErr w:type="spellStart"/>
      <w:r>
        <w:rPr>
          <w:rFonts w:cs="Arial"/>
        </w:rPr>
        <w:t>ModelCheckCTL</w:t>
      </w:r>
      <w:proofErr w:type="spellEnd"/>
      <w:r>
        <w:rPr>
          <w:rFonts w:cs="Arial"/>
        </w:rPr>
        <w:t>\</w:t>
      </w:r>
      <w:proofErr w:type="spellStart"/>
      <w:r>
        <w:rPr>
          <w:rFonts w:cs="Arial"/>
        </w:rPr>
        <w:t>ModelCheckCTL</w:t>
      </w:r>
      <w:proofErr w:type="spellEnd"/>
      <w:r w:rsidR="00A97F77">
        <w:rPr>
          <w:rFonts w:cs="Arial"/>
        </w:rPr>
        <w:t>\test-files</w:t>
      </w:r>
    </w:p>
    <w:tbl>
      <w:tblPr>
        <w:tblW w:w="10350" w:type="dxa"/>
        <w:tblInd w:w="108" w:type="dxa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0350"/>
      </w:tblGrid>
      <w:tr w:rsidR="00FA5A37" w:rsidRPr="00704E2C" w14:paraId="68953B61" w14:textId="77777777" w:rsidTr="00B050E0">
        <w:tc>
          <w:tcPr>
            <w:tcW w:w="10350" w:type="dxa"/>
            <w:tcBorders>
              <w:top w:val="single" w:sz="4" w:space="0" w:color="auto"/>
              <w:bottom w:val="single" w:sz="4" w:space="0" w:color="auto"/>
            </w:tcBorders>
          </w:tcPr>
          <w:p w14:paraId="4FE03D1C" w14:textId="77777777" w:rsidR="00FA5A37" w:rsidRPr="00704E2C" w:rsidRDefault="00FA5A37" w:rsidP="00002E28">
            <w:pPr>
              <w:rPr>
                <w:b/>
                <w:sz w:val="24"/>
                <w:u w:val="single"/>
              </w:rPr>
            </w:pPr>
          </w:p>
        </w:tc>
      </w:tr>
      <w:tr w:rsidR="00FA5A37" w:rsidRPr="00704E2C" w14:paraId="54BC8BEF" w14:textId="77777777" w:rsidTr="00B050E0">
        <w:tc>
          <w:tcPr>
            <w:tcW w:w="10350" w:type="dxa"/>
            <w:tcBorders>
              <w:top w:val="single" w:sz="4" w:space="0" w:color="auto"/>
              <w:bottom w:val="single" w:sz="4" w:space="0" w:color="auto"/>
            </w:tcBorders>
          </w:tcPr>
          <w:p w14:paraId="4013DAC5" w14:textId="77777777" w:rsidR="00FA5A37" w:rsidRPr="00704E2C" w:rsidRDefault="00FA5A37" w:rsidP="00002E28">
            <w:pPr>
              <w:rPr>
                <w:b/>
                <w:sz w:val="24"/>
                <w:u w:val="single"/>
              </w:rPr>
            </w:pPr>
          </w:p>
        </w:tc>
      </w:tr>
      <w:tr w:rsidR="00FA5A37" w:rsidRPr="00704E2C" w14:paraId="27C04D83" w14:textId="77777777" w:rsidTr="00B050E0">
        <w:tc>
          <w:tcPr>
            <w:tcW w:w="10350" w:type="dxa"/>
            <w:tcBorders>
              <w:top w:val="single" w:sz="4" w:space="0" w:color="auto"/>
              <w:bottom w:val="single" w:sz="4" w:space="0" w:color="auto"/>
            </w:tcBorders>
          </w:tcPr>
          <w:p w14:paraId="60513DE4" w14:textId="77777777" w:rsidR="00FA5A37" w:rsidRPr="00704E2C" w:rsidRDefault="00FA5A37" w:rsidP="00002E28">
            <w:pPr>
              <w:rPr>
                <w:b/>
                <w:sz w:val="24"/>
                <w:u w:val="single"/>
              </w:rPr>
            </w:pPr>
          </w:p>
        </w:tc>
      </w:tr>
      <w:tr w:rsidR="00FA5A37" w:rsidRPr="00704E2C" w14:paraId="69EA72AA" w14:textId="77777777" w:rsidTr="00B050E0">
        <w:tc>
          <w:tcPr>
            <w:tcW w:w="10350" w:type="dxa"/>
            <w:tcBorders>
              <w:top w:val="single" w:sz="4" w:space="0" w:color="auto"/>
              <w:bottom w:val="single" w:sz="4" w:space="0" w:color="auto"/>
            </w:tcBorders>
          </w:tcPr>
          <w:p w14:paraId="176A73D5" w14:textId="77777777" w:rsidR="00FA5A37" w:rsidRPr="00704E2C" w:rsidRDefault="00FA5A37" w:rsidP="00002E28">
            <w:pPr>
              <w:rPr>
                <w:b/>
                <w:sz w:val="24"/>
                <w:u w:val="single"/>
              </w:rPr>
            </w:pPr>
          </w:p>
        </w:tc>
      </w:tr>
      <w:tr w:rsidR="00FA5A37" w:rsidRPr="00704E2C" w14:paraId="7A7EF020" w14:textId="77777777" w:rsidTr="00B050E0">
        <w:tc>
          <w:tcPr>
            <w:tcW w:w="10350" w:type="dxa"/>
            <w:tcBorders>
              <w:top w:val="single" w:sz="4" w:space="0" w:color="auto"/>
              <w:bottom w:val="single" w:sz="4" w:space="0" w:color="auto"/>
            </w:tcBorders>
          </w:tcPr>
          <w:p w14:paraId="623DDE1D" w14:textId="77777777" w:rsidR="00FA5A37" w:rsidRPr="00704E2C" w:rsidRDefault="00FA5A37" w:rsidP="00002E28">
            <w:pPr>
              <w:rPr>
                <w:b/>
                <w:sz w:val="24"/>
                <w:u w:val="single"/>
              </w:rPr>
            </w:pPr>
          </w:p>
        </w:tc>
      </w:tr>
    </w:tbl>
    <w:p w14:paraId="72CEE38C" w14:textId="77777777" w:rsidR="00FA5A37" w:rsidRDefault="00FA5A37" w:rsidP="00962E75"/>
    <w:p w14:paraId="05FC6FAB" w14:textId="77777777" w:rsidR="006B487C" w:rsidRDefault="006B487C" w:rsidP="00612A04">
      <w:pPr>
        <w:spacing w:after="120"/>
        <w:rPr>
          <w:u w:val="single"/>
        </w:rPr>
      </w:pPr>
    </w:p>
    <w:p w14:paraId="4054A5B3" w14:textId="77777777" w:rsidR="006B487C" w:rsidRDefault="006B487C" w:rsidP="00612A04">
      <w:pPr>
        <w:spacing w:after="120"/>
        <w:rPr>
          <w:u w:val="single"/>
        </w:rPr>
      </w:pPr>
    </w:p>
    <w:p w14:paraId="0A658ECF" w14:textId="77777777" w:rsidR="006B487C" w:rsidRDefault="006B487C" w:rsidP="00612A04">
      <w:pPr>
        <w:spacing w:after="120"/>
        <w:rPr>
          <w:u w:val="single"/>
        </w:rPr>
      </w:pPr>
    </w:p>
    <w:p w14:paraId="75245950" w14:textId="77777777" w:rsidR="006B487C" w:rsidRDefault="006B487C" w:rsidP="00612A04">
      <w:pPr>
        <w:spacing w:after="120"/>
        <w:rPr>
          <w:u w:val="single"/>
        </w:rPr>
      </w:pPr>
    </w:p>
    <w:p w14:paraId="0E834229" w14:textId="77777777" w:rsidR="006B487C" w:rsidRDefault="006B487C" w:rsidP="00612A04">
      <w:pPr>
        <w:spacing w:after="120"/>
        <w:rPr>
          <w:u w:val="single"/>
        </w:rPr>
      </w:pPr>
    </w:p>
    <w:p w14:paraId="5C8DC82E" w14:textId="77777777" w:rsidR="006B487C" w:rsidRDefault="006B487C" w:rsidP="00612A04">
      <w:pPr>
        <w:spacing w:after="120"/>
        <w:rPr>
          <w:u w:val="single"/>
        </w:rPr>
      </w:pPr>
    </w:p>
    <w:p w14:paraId="464569C6" w14:textId="77777777" w:rsidR="006B487C" w:rsidRDefault="006B487C" w:rsidP="00612A04">
      <w:pPr>
        <w:spacing w:after="120"/>
        <w:rPr>
          <w:u w:val="single"/>
        </w:rPr>
      </w:pPr>
    </w:p>
    <w:p w14:paraId="6FF79B55" w14:textId="77777777" w:rsidR="006B487C" w:rsidRDefault="006B487C" w:rsidP="00612A04">
      <w:pPr>
        <w:spacing w:after="120"/>
        <w:rPr>
          <w:u w:val="single"/>
        </w:rPr>
      </w:pPr>
    </w:p>
    <w:p w14:paraId="090EF3E2" w14:textId="77777777" w:rsidR="006B487C" w:rsidRDefault="006B487C" w:rsidP="00612A04">
      <w:pPr>
        <w:spacing w:after="120"/>
        <w:rPr>
          <w:u w:val="single"/>
        </w:rPr>
      </w:pPr>
    </w:p>
    <w:p w14:paraId="1DAEDD13" w14:textId="77777777" w:rsidR="006B487C" w:rsidRDefault="006B487C" w:rsidP="00612A04">
      <w:pPr>
        <w:spacing w:after="120"/>
        <w:rPr>
          <w:u w:val="single"/>
        </w:rPr>
      </w:pPr>
    </w:p>
    <w:p w14:paraId="5863EFAD" w14:textId="77777777" w:rsidR="006B487C" w:rsidRDefault="006B487C" w:rsidP="00612A04">
      <w:pPr>
        <w:spacing w:after="120"/>
        <w:rPr>
          <w:u w:val="single"/>
        </w:rPr>
      </w:pPr>
    </w:p>
    <w:p w14:paraId="0CEEAE85" w14:textId="77777777" w:rsidR="006B487C" w:rsidRDefault="006B487C" w:rsidP="00612A04">
      <w:pPr>
        <w:spacing w:after="120"/>
        <w:rPr>
          <w:u w:val="single"/>
        </w:rPr>
      </w:pPr>
    </w:p>
    <w:p w14:paraId="3BA9E2A8" w14:textId="72CE727C" w:rsidR="006B487C" w:rsidRDefault="006B487C" w:rsidP="00612A04">
      <w:pPr>
        <w:spacing w:after="120"/>
        <w:rPr>
          <w:u w:val="single"/>
        </w:rPr>
      </w:pPr>
    </w:p>
    <w:p w14:paraId="750AFAAD" w14:textId="413FB3F6" w:rsidR="00AA789F" w:rsidRDefault="00AA789F" w:rsidP="00612A04">
      <w:pPr>
        <w:spacing w:after="120"/>
        <w:rPr>
          <w:u w:val="single"/>
        </w:rPr>
      </w:pPr>
    </w:p>
    <w:p w14:paraId="43E7BA9C" w14:textId="77777777" w:rsidR="00AA789F" w:rsidRDefault="00AA789F" w:rsidP="00612A04">
      <w:pPr>
        <w:spacing w:after="120"/>
        <w:rPr>
          <w:u w:val="single"/>
        </w:rPr>
      </w:pPr>
    </w:p>
    <w:p w14:paraId="7F6925AA" w14:textId="77777777" w:rsidR="006B487C" w:rsidRDefault="006B487C" w:rsidP="00612A04">
      <w:pPr>
        <w:spacing w:after="120"/>
        <w:rPr>
          <w:u w:val="single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12150"/>
        <w:gridCol w:w="2250"/>
      </w:tblGrid>
      <w:tr w:rsidR="001F2592" w14:paraId="0DD5A652" w14:textId="77777777" w:rsidTr="008C265D">
        <w:trPr>
          <w:tblHeader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6D467" w14:textId="77777777" w:rsidR="001F2592" w:rsidRDefault="001F2592" w:rsidP="00465CAC">
            <w:pPr>
              <w:jc w:val="center"/>
              <w:rPr>
                <w:rFonts w:eastAsia="Calibri" w:cs="Arial"/>
                <w:b/>
                <w:bCs/>
              </w:rPr>
            </w:pPr>
            <w:r>
              <w:rPr>
                <w:b/>
                <w:bCs/>
              </w:rPr>
              <w:lastRenderedPageBreak/>
              <w:t>Test #</w:t>
            </w:r>
          </w:p>
        </w:tc>
        <w:tc>
          <w:tcPr>
            <w:tcW w:w="12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205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80"/>
              <w:gridCol w:w="5220"/>
              <w:gridCol w:w="1350"/>
            </w:tblGrid>
            <w:tr w:rsidR="001F2592" w14:paraId="0AD7CBA3" w14:textId="77777777" w:rsidTr="00B93FD8">
              <w:tc>
                <w:tcPr>
                  <w:tcW w:w="5480" w:type="dxa"/>
                  <w:tcBorders>
                    <w:top w:val="dotted" w:sz="8" w:space="0" w:color="auto"/>
                    <w:left w:val="dotted" w:sz="8" w:space="0" w:color="auto"/>
                    <w:bottom w:val="dotted" w:sz="8" w:space="0" w:color="auto"/>
                    <w:right w:val="dotted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9F781D" w14:textId="77777777" w:rsidR="001F2592" w:rsidRDefault="001F2592" w:rsidP="00465CAC">
                  <w:pPr>
                    <w:rPr>
                      <w:rFonts w:eastAsia="Calibri" w:cs="Arial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Actions</w:t>
                  </w:r>
                </w:p>
              </w:tc>
              <w:tc>
                <w:tcPr>
                  <w:tcW w:w="5220" w:type="dxa"/>
                  <w:tcBorders>
                    <w:top w:val="dotted" w:sz="8" w:space="0" w:color="auto"/>
                    <w:left w:val="nil"/>
                    <w:bottom w:val="dotted" w:sz="8" w:space="0" w:color="auto"/>
                    <w:right w:val="dotted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CFE4C0" w14:textId="77777777" w:rsidR="001F2592" w:rsidRDefault="001F2592" w:rsidP="00465CAC">
                  <w:pPr>
                    <w:rPr>
                      <w:rFonts w:eastAsia="Calibri" w:cs="Arial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Expected </w:t>
                  </w:r>
                </w:p>
              </w:tc>
              <w:tc>
                <w:tcPr>
                  <w:tcW w:w="1350" w:type="dxa"/>
                  <w:tcBorders>
                    <w:top w:val="dotted" w:sz="8" w:space="0" w:color="auto"/>
                    <w:left w:val="nil"/>
                    <w:bottom w:val="dotted" w:sz="8" w:space="0" w:color="auto"/>
                    <w:right w:val="dotted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876919" w14:textId="77777777" w:rsidR="001F2592" w:rsidRDefault="001F2592" w:rsidP="00465CAC">
                  <w:pPr>
                    <w:rPr>
                      <w:rFonts w:eastAsia="Calibri" w:cs="Arial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Attachment (Witness)</w:t>
                  </w:r>
                </w:p>
              </w:tc>
            </w:tr>
          </w:tbl>
          <w:p w14:paraId="13ABE0BE" w14:textId="77777777" w:rsidR="001F2592" w:rsidRDefault="001F2592" w:rsidP="00465CAC">
            <w:pPr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9992A" w14:textId="77777777" w:rsidR="001F2592" w:rsidRDefault="001F2592" w:rsidP="00465CAC">
            <w:pPr>
              <w:rPr>
                <w:rFonts w:eastAsia="Calibri" w:cs="Arial"/>
                <w:b/>
                <w:bCs/>
              </w:rPr>
            </w:pPr>
            <w:r>
              <w:rPr>
                <w:b/>
                <w:bCs/>
              </w:rPr>
              <w:t>Results</w:t>
            </w:r>
          </w:p>
        </w:tc>
      </w:tr>
      <w:tr w:rsidR="00F53E0B" w14:paraId="61F38CB0" w14:textId="77777777" w:rsidTr="00743F23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A44E5" w14:textId="77777777" w:rsidR="00F53E0B" w:rsidRDefault="00F53E0B" w:rsidP="00465CAC">
            <w:pPr>
              <w:jc w:val="center"/>
              <w:rPr>
                <w:rFonts w:eastAsia="Calibri" w:cs="Arial"/>
              </w:rPr>
            </w:pPr>
            <w:bookmarkStart w:id="1" w:name="OLE_LINK13"/>
            <w:bookmarkStart w:id="2" w:name="OLE_LINK14"/>
            <w:r>
              <w:t>T1</w:t>
            </w:r>
          </w:p>
        </w:tc>
        <w:tc>
          <w:tcPr>
            <w:tcW w:w="12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2050" w:type="dxa"/>
              <w:tblBorders>
                <w:top w:val="dotted" w:sz="8" w:space="0" w:color="auto"/>
                <w:left w:val="dotted" w:sz="8" w:space="0" w:color="auto"/>
                <w:bottom w:val="dotted" w:sz="8" w:space="0" w:color="auto"/>
                <w:right w:val="dotted" w:sz="8" w:space="0" w:color="auto"/>
                <w:insideH w:val="dotted" w:sz="8" w:space="0" w:color="auto"/>
                <w:insideV w:val="dotted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80"/>
              <w:gridCol w:w="5220"/>
              <w:gridCol w:w="1350"/>
            </w:tblGrid>
            <w:tr w:rsidR="00F53E0B" w14:paraId="3CA5B08F" w14:textId="77777777" w:rsidTr="00465CAC">
              <w:tc>
                <w:tcPr>
                  <w:tcW w:w="12050" w:type="dxa"/>
                  <w:gridSpan w:val="3"/>
                  <w:shd w:val="clear" w:color="auto" w:fill="FFFF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11EC5F" w14:textId="77777777" w:rsidR="00F53E0B" w:rsidRPr="00DE07DE" w:rsidRDefault="00F53E0B" w:rsidP="00AA11FC">
                  <w:pPr>
                    <w:rPr>
                      <w:b/>
                      <w:sz w:val="16"/>
                      <w:szCs w:val="16"/>
                    </w:rPr>
                  </w:pPr>
                  <w:r w:rsidRPr="00DE07DE">
                    <w:rPr>
                      <w:b/>
                      <w:sz w:val="16"/>
                      <w:szCs w:val="16"/>
                    </w:rPr>
                    <w:t xml:space="preserve">This </w:t>
                  </w:r>
                  <w:r w:rsidR="005E1B3C">
                    <w:rPr>
                      <w:b/>
                      <w:sz w:val="16"/>
                      <w:szCs w:val="16"/>
                    </w:rPr>
                    <w:t xml:space="preserve">test demonstrates that </w:t>
                  </w:r>
                  <w:r w:rsidR="00665F02">
                    <w:rPr>
                      <w:b/>
                      <w:sz w:val="16"/>
                      <w:szCs w:val="16"/>
                    </w:rPr>
                    <w:t xml:space="preserve">the system checks for validness of </w:t>
                  </w:r>
                  <w:proofErr w:type="spellStart"/>
                  <w:r w:rsidR="00665F02">
                    <w:rPr>
                      <w:b/>
                      <w:sz w:val="16"/>
                      <w:szCs w:val="16"/>
                    </w:rPr>
                    <w:t>Kripke</w:t>
                  </w:r>
                  <w:proofErr w:type="spellEnd"/>
                  <w:r w:rsidR="00665F02">
                    <w:rPr>
                      <w:b/>
                      <w:sz w:val="16"/>
                      <w:szCs w:val="16"/>
                    </w:rPr>
                    <w:t xml:space="preserve"> Structure input file and </w:t>
                  </w:r>
                  <w:proofErr w:type="spellStart"/>
                  <w:r w:rsidR="00665F02">
                    <w:rPr>
                      <w:b/>
                      <w:sz w:val="16"/>
                      <w:szCs w:val="16"/>
                    </w:rPr>
                    <w:t>StateID</w:t>
                  </w:r>
                  <w:proofErr w:type="spellEnd"/>
                  <w:r w:rsidR="00665F02">
                    <w:rPr>
                      <w:b/>
                      <w:sz w:val="16"/>
                      <w:szCs w:val="16"/>
                    </w:rPr>
                    <w:t>/CTL formula to be checked.</w:t>
                  </w:r>
                </w:p>
              </w:tc>
            </w:tr>
            <w:tr w:rsidR="00F53E0B" w14:paraId="163BD4C3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B7332B2" w14:textId="77777777" w:rsidR="00F53E0B" w:rsidRPr="00A6192F" w:rsidRDefault="00665F02" w:rsidP="00665F0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Open application.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6C9AD9" w14:textId="77777777" w:rsidR="00F53E0B" w:rsidRPr="00A6192F" w:rsidRDefault="00F53E0B" w:rsidP="00465CAC">
                  <w:pPr>
                    <w:rPr>
                      <w:sz w:val="16"/>
                      <w:szCs w:val="16"/>
                    </w:rPr>
                  </w:pPr>
                  <w:r w:rsidRPr="00A6192F">
                    <w:rPr>
                      <w:sz w:val="16"/>
                      <w:szCs w:val="16"/>
                    </w:rPr>
                    <w:t>--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7D5BE9" w14:textId="77777777" w:rsidR="00F53E0B" w:rsidRPr="00B62BA6" w:rsidRDefault="00F53E0B" w:rsidP="00465CAC">
                  <w:pPr>
                    <w:rPr>
                      <w:sz w:val="16"/>
                      <w:szCs w:val="16"/>
                    </w:rPr>
                  </w:pPr>
                  <w:r w:rsidRPr="00B62BA6">
                    <w:rPr>
                      <w:sz w:val="16"/>
                      <w:szCs w:val="16"/>
                    </w:rPr>
                    <w:t>--</w:t>
                  </w:r>
                </w:p>
              </w:tc>
            </w:tr>
            <w:tr w:rsidR="00563DF2" w14:paraId="17712848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5DEB86" w14:textId="77777777" w:rsidR="00563DF2" w:rsidRDefault="006B4992" w:rsidP="003962A5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Browse and load “Broken Model 1.txt”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212D5F" w14:textId="18AB4C43" w:rsidR="00563DF2" w:rsidRDefault="00B22C65" w:rsidP="006C279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 message </w:t>
                  </w:r>
                  <w:r w:rsidR="00A97F77">
                    <w:rPr>
                      <w:sz w:val="16"/>
                      <w:szCs w:val="16"/>
                    </w:rPr>
                    <w:t>informs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A97F77">
                    <w:rPr>
                      <w:sz w:val="16"/>
                      <w:szCs w:val="16"/>
                    </w:rPr>
                    <w:t xml:space="preserve">that </w:t>
                  </w:r>
                  <w:r>
                    <w:rPr>
                      <w:sz w:val="16"/>
                      <w:szCs w:val="16"/>
                    </w:rPr>
                    <w:t>“</w:t>
                  </w:r>
                  <w:r w:rsidR="00A97F77" w:rsidRPr="00A97F77">
                    <w:rPr>
                      <w:sz w:val="16"/>
                      <w:szCs w:val="16"/>
                    </w:rPr>
                    <w:t>Exception while reading input file : Invalid model description</w:t>
                  </w:r>
                  <w:r>
                    <w:rPr>
                      <w:sz w:val="16"/>
                      <w:szCs w:val="16"/>
                    </w:rPr>
                    <w:t>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D69078" w14:textId="77777777" w:rsidR="00563DF2" w:rsidRDefault="000E7CB8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</w:t>
                  </w:r>
                  <w:r w:rsidR="006B4992">
                    <w:rPr>
                      <w:sz w:val="16"/>
                      <w:szCs w:val="16"/>
                    </w:rPr>
                    <w:t>2</w:t>
                  </w:r>
                </w:p>
              </w:tc>
            </w:tr>
            <w:tr w:rsidR="00B22C65" w14:paraId="13065F37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B232014" w14:textId="77777777" w:rsidR="00B22C65" w:rsidRDefault="006B4992" w:rsidP="006B499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Browse and load</w:t>
                  </w:r>
                  <w:r w:rsidR="00B22C65">
                    <w:rPr>
                      <w:sz w:val="16"/>
                      <w:szCs w:val="16"/>
                    </w:rPr>
                    <w:t xml:space="preserve"> “Broken Model 2.txt”.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929BDF" w14:textId="13E544F7" w:rsidR="00B22C65" w:rsidRDefault="00B22C65" w:rsidP="006C279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 message </w:t>
                  </w:r>
                  <w:r w:rsidR="00A97F77">
                    <w:rPr>
                      <w:sz w:val="16"/>
                      <w:szCs w:val="16"/>
                    </w:rPr>
                    <w:t>informs</w:t>
                  </w:r>
                  <w:r>
                    <w:rPr>
                      <w:sz w:val="16"/>
                      <w:szCs w:val="16"/>
                    </w:rPr>
                    <w:t xml:space="preserve"> that “</w:t>
                  </w:r>
                  <w:r w:rsidR="00626875" w:rsidRPr="00626875">
                    <w:rPr>
                      <w:sz w:val="16"/>
                      <w:szCs w:val="16"/>
                    </w:rPr>
                    <w:t>Exception while reading input file : State s1 repeated</w:t>
                  </w:r>
                  <w:r>
                    <w:rPr>
                      <w:sz w:val="16"/>
                      <w:szCs w:val="16"/>
                    </w:rPr>
                    <w:t>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72968C" w14:textId="77777777" w:rsidR="00B22C65" w:rsidRDefault="000E7CB8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</w:t>
                  </w:r>
                  <w:r w:rsidR="006B4992">
                    <w:rPr>
                      <w:sz w:val="16"/>
                      <w:szCs w:val="16"/>
                    </w:rPr>
                    <w:t>3</w:t>
                  </w:r>
                </w:p>
              </w:tc>
            </w:tr>
            <w:tr w:rsidR="00B22C65" w14:paraId="7E905674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67F7919" w14:textId="77777777" w:rsidR="00B22C65" w:rsidRDefault="006B4992" w:rsidP="006B499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Browse and load</w:t>
                  </w:r>
                  <w:r w:rsidR="00B22C65">
                    <w:rPr>
                      <w:sz w:val="16"/>
                      <w:szCs w:val="16"/>
                    </w:rPr>
                    <w:t xml:space="preserve"> “Broken Model 3.txt”.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55B629" w14:textId="594DD849" w:rsidR="00B22C65" w:rsidRDefault="00B22C65" w:rsidP="006C279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 message </w:t>
                  </w:r>
                  <w:r w:rsidR="00626875">
                    <w:rPr>
                      <w:sz w:val="16"/>
                      <w:szCs w:val="16"/>
                    </w:rPr>
                    <w:t>informs</w:t>
                  </w:r>
                  <w:r>
                    <w:rPr>
                      <w:sz w:val="16"/>
                      <w:szCs w:val="16"/>
                    </w:rPr>
                    <w:t xml:space="preserve"> that “</w:t>
                  </w:r>
                  <w:r w:rsidR="00626875" w:rsidRPr="00626875">
                    <w:rPr>
                      <w:sz w:val="16"/>
                      <w:szCs w:val="16"/>
                    </w:rPr>
                    <w:t>Exception while reading input file : Invalid transition definition</w:t>
                  </w:r>
                  <w:r>
                    <w:rPr>
                      <w:sz w:val="16"/>
                      <w:szCs w:val="16"/>
                    </w:rPr>
                    <w:t>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3A02F5" w14:textId="77777777" w:rsidR="00B22C65" w:rsidRDefault="000E7CB8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</w:t>
                  </w:r>
                  <w:r w:rsidR="006B4992">
                    <w:rPr>
                      <w:sz w:val="16"/>
                      <w:szCs w:val="16"/>
                    </w:rPr>
                    <w:t>4</w:t>
                  </w:r>
                </w:p>
              </w:tc>
            </w:tr>
            <w:tr w:rsidR="00B22C65" w14:paraId="7AE73820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2519E19" w14:textId="77777777" w:rsidR="00B22C65" w:rsidRDefault="006B4992" w:rsidP="006B499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Browse and load</w:t>
                  </w:r>
                  <w:r w:rsidR="00B22C65">
                    <w:rPr>
                      <w:sz w:val="16"/>
                      <w:szCs w:val="16"/>
                    </w:rPr>
                    <w:t xml:space="preserve"> “Broken Model 4.txt”.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2AE599" w14:textId="65C94614" w:rsidR="00B22C65" w:rsidRDefault="00B22C65" w:rsidP="00B22C6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 message </w:t>
                  </w:r>
                  <w:r w:rsidR="00626875">
                    <w:rPr>
                      <w:sz w:val="16"/>
                      <w:szCs w:val="16"/>
                    </w:rPr>
                    <w:t>informs</w:t>
                  </w:r>
                  <w:r>
                    <w:rPr>
                      <w:sz w:val="16"/>
                      <w:szCs w:val="16"/>
                    </w:rPr>
                    <w:t xml:space="preserve"> that “</w:t>
                  </w:r>
                  <w:r w:rsidR="0012058B" w:rsidRPr="0012058B">
                    <w:rPr>
                      <w:sz w:val="16"/>
                      <w:szCs w:val="16"/>
                    </w:rPr>
                    <w:t>Exception while reading input file : Invalid from state and to state description for transition : t1</w:t>
                  </w:r>
                  <w:r>
                    <w:rPr>
                      <w:sz w:val="16"/>
                      <w:szCs w:val="16"/>
                    </w:rPr>
                    <w:t>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B6E11F" w14:textId="77777777" w:rsidR="00B22C65" w:rsidRDefault="000E7CB8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</w:t>
                  </w:r>
                  <w:r w:rsidR="006B4992">
                    <w:rPr>
                      <w:sz w:val="16"/>
                      <w:szCs w:val="16"/>
                    </w:rPr>
                    <w:t>5</w:t>
                  </w:r>
                </w:p>
              </w:tc>
            </w:tr>
            <w:tr w:rsidR="00B22C65" w14:paraId="0F84A943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6129F9" w14:textId="77777777" w:rsidR="00B22C65" w:rsidRDefault="006B4992" w:rsidP="006B499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Browse and load</w:t>
                  </w:r>
                  <w:r w:rsidR="00B22C65">
                    <w:rPr>
                      <w:sz w:val="16"/>
                      <w:szCs w:val="16"/>
                    </w:rPr>
                    <w:t xml:space="preserve"> “Broken Model 5.txt”.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940329" w14:textId="2D8215E4" w:rsidR="00B22C65" w:rsidRDefault="00B22C65" w:rsidP="00B22C6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 message </w:t>
                  </w:r>
                  <w:r w:rsidR="00F91F6D">
                    <w:rPr>
                      <w:sz w:val="16"/>
                      <w:szCs w:val="16"/>
                    </w:rPr>
                    <w:t>informs</w:t>
                  </w:r>
                  <w:r>
                    <w:rPr>
                      <w:sz w:val="16"/>
                      <w:szCs w:val="16"/>
                    </w:rPr>
                    <w:t xml:space="preserve"> that “</w:t>
                  </w:r>
                  <w:r w:rsidR="00F91F6D" w:rsidRPr="00F91F6D">
                    <w:rPr>
                      <w:sz w:val="16"/>
                      <w:szCs w:val="16"/>
                    </w:rPr>
                    <w:t>Exception while reading input file : Duplicate transitions defined for : t2</w:t>
                  </w:r>
                  <w:r>
                    <w:rPr>
                      <w:sz w:val="16"/>
                      <w:szCs w:val="16"/>
                    </w:rPr>
                    <w:t>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649FD3B" w14:textId="77777777" w:rsidR="00B22C65" w:rsidRDefault="000E7CB8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</w:t>
                  </w:r>
                  <w:r w:rsidR="006B4992">
                    <w:rPr>
                      <w:sz w:val="16"/>
                      <w:szCs w:val="16"/>
                    </w:rPr>
                    <w:t>6</w:t>
                  </w:r>
                </w:p>
              </w:tc>
            </w:tr>
            <w:tr w:rsidR="00B22C65" w14:paraId="5262BD97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5E274F" w14:textId="77777777" w:rsidR="00B22C65" w:rsidRDefault="006B4992" w:rsidP="006B499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Browse and load</w:t>
                  </w:r>
                  <w:r w:rsidR="00B22C65">
                    <w:rPr>
                      <w:sz w:val="16"/>
                      <w:szCs w:val="16"/>
                    </w:rPr>
                    <w:t xml:space="preserve"> “Broken Model 6.txt”.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A16F5D7" w14:textId="12441BD7" w:rsidR="00B22C65" w:rsidRDefault="00B22C65" w:rsidP="00B22C6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 message </w:t>
                  </w:r>
                  <w:r w:rsidR="00F91F6D">
                    <w:rPr>
                      <w:sz w:val="16"/>
                      <w:szCs w:val="16"/>
                    </w:rPr>
                    <w:t>informs</w:t>
                  </w:r>
                  <w:r>
                    <w:rPr>
                      <w:sz w:val="16"/>
                      <w:szCs w:val="16"/>
                    </w:rPr>
                    <w:t xml:space="preserve"> that “</w:t>
                  </w:r>
                  <w:r w:rsidR="00E55729" w:rsidRPr="00E55729">
                    <w:rPr>
                      <w:sz w:val="16"/>
                      <w:szCs w:val="16"/>
                    </w:rPr>
                    <w:t>Exception while reading input file : Invalid to state : s8 defined for transition : t1</w:t>
                  </w:r>
                  <w:r>
                    <w:rPr>
                      <w:sz w:val="16"/>
                      <w:szCs w:val="16"/>
                    </w:rPr>
                    <w:t>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E20190" w14:textId="77777777" w:rsidR="00B22C65" w:rsidRDefault="000E7CB8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</w:t>
                  </w:r>
                  <w:r w:rsidR="006B4992">
                    <w:rPr>
                      <w:sz w:val="16"/>
                      <w:szCs w:val="16"/>
                    </w:rPr>
                    <w:t>7</w:t>
                  </w:r>
                </w:p>
              </w:tc>
            </w:tr>
            <w:tr w:rsidR="00B22C65" w14:paraId="136094C1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102040" w14:textId="77777777" w:rsidR="00B22C65" w:rsidRDefault="006B4992" w:rsidP="006B499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Browse and load</w:t>
                  </w:r>
                  <w:r w:rsidR="00B22C65">
                    <w:rPr>
                      <w:sz w:val="16"/>
                      <w:szCs w:val="16"/>
                    </w:rPr>
                    <w:t xml:space="preserve"> “Broken Model 7.txt”.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B1FB49" w14:textId="2C507676" w:rsidR="00B22C65" w:rsidRDefault="00B22C65" w:rsidP="00B22C6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 message </w:t>
                  </w:r>
                  <w:r w:rsidR="00F91F6D">
                    <w:rPr>
                      <w:sz w:val="16"/>
                      <w:szCs w:val="16"/>
                    </w:rPr>
                    <w:t>informs</w:t>
                  </w:r>
                  <w:r>
                    <w:rPr>
                      <w:sz w:val="16"/>
                      <w:szCs w:val="16"/>
                    </w:rPr>
                    <w:t xml:space="preserve"> that “</w:t>
                  </w:r>
                  <w:r w:rsidR="00F91F6D" w:rsidRPr="00F91F6D">
                    <w:rPr>
                      <w:sz w:val="16"/>
                      <w:szCs w:val="16"/>
                    </w:rPr>
                    <w:t>Exception while reading input file : Atoms repeated for state : s1</w:t>
                  </w:r>
                  <w:r>
                    <w:rPr>
                      <w:sz w:val="16"/>
                      <w:szCs w:val="16"/>
                    </w:rPr>
                    <w:t>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01F6AA" w14:textId="77777777" w:rsidR="00B22C65" w:rsidRDefault="000E7CB8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</w:t>
                  </w:r>
                  <w:r w:rsidR="006B4992">
                    <w:rPr>
                      <w:sz w:val="16"/>
                      <w:szCs w:val="16"/>
                    </w:rPr>
                    <w:t>8</w:t>
                  </w:r>
                </w:p>
              </w:tc>
            </w:tr>
            <w:tr w:rsidR="00B22C65" w14:paraId="3975F68C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375E0B" w14:textId="77777777" w:rsidR="00B22C65" w:rsidRDefault="006B4992" w:rsidP="006B499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Browse and load</w:t>
                  </w:r>
                  <w:r w:rsidR="00B22C65">
                    <w:rPr>
                      <w:sz w:val="16"/>
                      <w:szCs w:val="16"/>
                    </w:rPr>
                    <w:t xml:space="preserve"> “Broken Model 8.txt”.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61FB31A" w14:textId="53CF7871" w:rsidR="00B22C65" w:rsidRDefault="00B22C65" w:rsidP="00B22C6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 message </w:t>
                  </w:r>
                  <w:r w:rsidR="00F91F6D">
                    <w:rPr>
                      <w:sz w:val="16"/>
                      <w:szCs w:val="16"/>
                    </w:rPr>
                    <w:t>informs</w:t>
                  </w:r>
                  <w:r>
                    <w:rPr>
                      <w:sz w:val="16"/>
                      <w:szCs w:val="16"/>
                    </w:rPr>
                    <w:t xml:space="preserve"> that “</w:t>
                  </w:r>
                  <w:r w:rsidR="0084354E" w:rsidRPr="0084354E">
                    <w:rPr>
                      <w:sz w:val="16"/>
                      <w:szCs w:val="16"/>
                    </w:rPr>
                    <w:t>Exception while reading input file : Invalid state : s5 in atom labels</w:t>
                  </w:r>
                  <w:r>
                    <w:rPr>
                      <w:sz w:val="16"/>
                      <w:szCs w:val="16"/>
                    </w:rPr>
                    <w:t>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269D86" w14:textId="77777777" w:rsidR="00B22C65" w:rsidRDefault="000E7CB8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</w:t>
                  </w:r>
                  <w:r w:rsidR="006B4992">
                    <w:rPr>
                      <w:sz w:val="16"/>
                      <w:szCs w:val="16"/>
                    </w:rPr>
                    <w:t>9</w:t>
                  </w:r>
                </w:p>
              </w:tc>
            </w:tr>
            <w:tr w:rsidR="006172B0" w14:paraId="552EF57B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801CAB" w14:textId="77777777" w:rsidR="006172B0" w:rsidRDefault="006B4992" w:rsidP="003962A5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Browse and load</w:t>
                  </w:r>
                  <w:r w:rsidR="006172B0">
                    <w:rPr>
                      <w:sz w:val="16"/>
                      <w:szCs w:val="16"/>
                    </w:rPr>
                    <w:t xml:space="preserve"> “Model1.txt”.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D8B4B9" w14:textId="77777777" w:rsidR="006172B0" w:rsidRDefault="006B4992" w:rsidP="000E7CB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Model 1 is loaded successfully.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99E690" w14:textId="77777777" w:rsidR="006172B0" w:rsidRDefault="006B4992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T1.10</w:t>
                  </w:r>
                </w:p>
              </w:tc>
            </w:tr>
            <w:tr w:rsidR="006172B0" w14:paraId="0598FBC7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8C615B" w14:textId="77777777" w:rsidR="006172B0" w:rsidRDefault="006B4992" w:rsidP="006B499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state s1 and type in “</w:t>
                  </w:r>
                  <w:proofErr w:type="spellStart"/>
                  <w:r>
                    <w:rPr>
                      <w:sz w:val="16"/>
                      <w:szCs w:val="16"/>
                    </w:rPr>
                    <w:t>Gp</w:t>
                  </w:r>
                  <w:proofErr w:type="spellEnd"/>
                  <w:r>
                    <w:rPr>
                      <w:sz w:val="16"/>
                      <w:szCs w:val="16"/>
                    </w:rPr>
                    <w:t>” on CTL Formula textbox 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7F8239" w14:textId="4CB3B867" w:rsidR="006172B0" w:rsidRDefault="00A563CE" w:rsidP="00A563C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A message </w:t>
                  </w:r>
                  <w:r w:rsidR="00AA789F">
                    <w:rPr>
                      <w:sz w:val="16"/>
                      <w:szCs w:val="16"/>
                    </w:rPr>
                    <w:t>informs</w:t>
                  </w:r>
                  <w:r>
                    <w:rPr>
                      <w:sz w:val="16"/>
                      <w:szCs w:val="16"/>
                    </w:rPr>
                    <w:t xml:space="preserve"> “Invalid </w:t>
                  </w:r>
                  <w:r w:rsidR="00AA789F">
                    <w:rPr>
                      <w:sz w:val="16"/>
                      <w:szCs w:val="16"/>
                    </w:rPr>
                    <w:t>formula</w:t>
                  </w:r>
                  <w:r>
                    <w:rPr>
                      <w:sz w:val="16"/>
                      <w:szCs w:val="16"/>
                    </w:rPr>
                    <w:t>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B3BE51" w14:textId="77777777" w:rsidR="006172B0" w:rsidRDefault="00A563CE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T1.1</w:t>
                  </w:r>
                  <w:r w:rsidR="006B4992">
                    <w:rPr>
                      <w:sz w:val="16"/>
                      <w:szCs w:val="16"/>
                    </w:rPr>
                    <w:t>1</w:t>
                  </w:r>
                </w:p>
              </w:tc>
            </w:tr>
            <w:tr w:rsidR="006172B0" w14:paraId="163C3451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FFA64E" w14:textId="77777777" w:rsidR="006172B0" w:rsidRDefault="006B4992" w:rsidP="006B499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state s1 and type in “</w:t>
                  </w:r>
                  <w:proofErr w:type="spellStart"/>
                  <w:r>
                    <w:rPr>
                      <w:sz w:val="16"/>
                      <w:szCs w:val="16"/>
                    </w:rPr>
                    <w:t>AGAp</w:t>
                  </w:r>
                  <w:proofErr w:type="spellEnd"/>
                  <w:r>
                    <w:rPr>
                      <w:sz w:val="16"/>
                      <w:szCs w:val="16"/>
                    </w:rPr>
                    <w:t>” on CTL Formula textbox.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9BF432" w14:textId="13577462" w:rsidR="006172B0" w:rsidRDefault="00AA789F" w:rsidP="000E7CB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informs “Invalid formula”.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F417A8" w14:textId="77777777" w:rsidR="006172B0" w:rsidRDefault="00A563CE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T1.1</w:t>
                  </w:r>
                  <w:r w:rsidR="006B4992">
                    <w:rPr>
                      <w:sz w:val="16"/>
                      <w:szCs w:val="16"/>
                    </w:rPr>
                    <w:t>2</w:t>
                  </w:r>
                </w:p>
              </w:tc>
            </w:tr>
            <w:tr w:rsidR="006172B0" w14:paraId="68616E68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AFC851" w14:textId="77777777" w:rsidR="006172B0" w:rsidRDefault="006B4992" w:rsidP="006B499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state s1 and type in “</w:t>
                  </w:r>
                  <w:proofErr w:type="spellStart"/>
                  <w:r>
                    <w:rPr>
                      <w:sz w:val="16"/>
                      <w:szCs w:val="16"/>
                    </w:rPr>
                    <w:t>AGp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or not” on CTL Formula textbox.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8A48A70" w14:textId="4FB84ACF" w:rsidR="006172B0" w:rsidRDefault="00AA789F" w:rsidP="000E7CB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informs “Invalid formula”.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B5FE1AD" w14:textId="77777777" w:rsidR="006172B0" w:rsidRDefault="00A563CE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T1.1</w:t>
                  </w:r>
                  <w:r w:rsidR="006B4992">
                    <w:rPr>
                      <w:sz w:val="16"/>
                      <w:szCs w:val="16"/>
                    </w:rPr>
                    <w:t>3</w:t>
                  </w:r>
                </w:p>
              </w:tc>
            </w:tr>
            <w:tr w:rsidR="006172B0" w14:paraId="07809477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D56D56" w14:textId="77777777" w:rsidR="006172B0" w:rsidRDefault="006B4992" w:rsidP="006B499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state s1 and type in “</w:t>
                  </w:r>
                  <w:proofErr w:type="spellStart"/>
                  <w:r>
                    <w:rPr>
                      <w:sz w:val="16"/>
                      <w:szCs w:val="16"/>
                    </w:rPr>
                    <w:t>EFGr</w:t>
                  </w:r>
                  <w:proofErr w:type="spellEnd"/>
                  <w:r>
                    <w:rPr>
                      <w:sz w:val="16"/>
                      <w:szCs w:val="16"/>
                    </w:rPr>
                    <w:t>” on CTL Formula textbox.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2D0691D" w14:textId="5B6377AC" w:rsidR="006172B0" w:rsidRDefault="00AA789F" w:rsidP="000E7CB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informs “Invalid formula”.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05D5487" w14:textId="77777777" w:rsidR="006172B0" w:rsidRDefault="00A563CE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T1.1</w:t>
                  </w:r>
                  <w:r w:rsidR="006B4992">
                    <w:rPr>
                      <w:sz w:val="16"/>
                      <w:szCs w:val="16"/>
                    </w:rPr>
                    <w:t>4</w:t>
                  </w:r>
                </w:p>
              </w:tc>
            </w:tr>
            <w:tr w:rsidR="006172B0" w14:paraId="34082A2D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ACC4F67" w14:textId="77777777" w:rsidR="006172B0" w:rsidRDefault="006B4992" w:rsidP="006B499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state s1 and type in “A not G not p” on CTL Formula textbox.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B0F08C5" w14:textId="2DEE8427" w:rsidR="006172B0" w:rsidRDefault="00AA789F" w:rsidP="000E7CB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informs “Invalid formula”.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D04C33" w14:textId="77777777" w:rsidR="006172B0" w:rsidRDefault="00A563CE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T1.1</w:t>
                  </w:r>
                  <w:r w:rsidR="006B4992">
                    <w:rPr>
                      <w:sz w:val="16"/>
                      <w:szCs w:val="16"/>
                    </w:rPr>
                    <w:t>5</w:t>
                  </w:r>
                </w:p>
              </w:tc>
            </w:tr>
            <w:tr w:rsidR="00A563CE" w14:paraId="1EDF2A4D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46DE89" w14:textId="77777777" w:rsidR="00A563CE" w:rsidRDefault="006B4992" w:rsidP="006B499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state s1 and type in “F(r U q)” on CTL Formula textbox.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D3ED9D" w14:textId="57E41017" w:rsidR="00A563CE" w:rsidRDefault="00AA789F" w:rsidP="000E7CB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informs “Invalid formula”.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A4F4A39" w14:textId="77777777" w:rsidR="00A563CE" w:rsidRDefault="00A563CE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T1.1</w:t>
                  </w:r>
                  <w:r w:rsidR="006B4992">
                    <w:rPr>
                      <w:sz w:val="16"/>
                      <w:szCs w:val="16"/>
                    </w:rPr>
                    <w:t>6</w:t>
                  </w:r>
                </w:p>
              </w:tc>
            </w:tr>
            <w:tr w:rsidR="00A563CE" w14:paraId="1EA210E3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2668B49" w14:textId="77777777" w:rsidR="00A563CE" w:rsidRDefault="006B4992" w:rsidP="006B4992">
                  <w:pPr>
                    <w:numPr>
                      <w:ilvl w:val="0"/>
                      <w:numId w:val="2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state s1 and type in “</w:t>
                  </w:r>
                  <w:proofErr w:type="spellStart"/>
                  <w:r>
                    <w:rPr>
                      <w:sz w:val="16"/>
                      <w:szCs w:val="16"/>
                    </w:rPr>
                    <w:t>AEFt</w:t>
                  </w:r>
                  <w:proofErr w:type="spellEnd"/>
                  <w:r>
                    <w:rPr>
                      <w:sz w:val="16"/>
                      <w:szCs w:val="16"/>
                    </w:rPr>
                    <w:t>” on CTL Formula textbox.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FA5C04" w14:textId="30D191AD" w:rsidR="00A563CE" w:rsidRDefault="00AA789F" w:rsidP="000E7CB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 message informs “Invalid formula”.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A8DFE4" w14:textId="77777777" w:rsidR="00A563CE" w:rsidRDefault="00A563CE" w:rsidP="00465CA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T1.</w:t>
                  </w:r>
                  <w:r w:rsidR="006B4992">
                    <w:rPr>
                      <w:sz w:val="16"/>
                      <w:szCs w:val="16"/>
                    </w:rPr>
                    <w:t>17</w:t>
                  </w:r>
                </w:p>
              </w:tc>
            </w:tr>
          </w:tbl>
          <w:p w14:paraId="4A6E8CE3" w14:textId="77777777" w:rsidR="00F53E0B" w:rsidRDefault="00F53E0B" w:rsidP="00465CAC">
            <w:pPr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20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42"/>
            </w:tblGrid>
            <w:tr w:rsidR="00003737" w:rsidRPr="00B65015" w14:paraId="70F082E1" w14:textId="77777777" w:rsidTr="00465CAC">
              <w:tc>
                <w:tcPr>
                  <w:tcW w:w="2042" w:type="dxa"/>
                  <w:tcBorders>
                    <w:bottom w:val="single" w:sz="4" w:space="0" w:color="auto"/>
                  </w:tcBorders>
                  <w:shd w:val="clear" w:color="auto" w:fill="D9D9D9"/>
                </w:tcPr>
                <w:p w14:paraId="0E1FB1B1" w14:textId="77777777" w:rsidR="00003737" w:rsidRPr="00B65015" w:rsidRDefault="00003737" w:rsidP="00465CAC">
                  <w:pPr>
                    <w:rPr>
                      <w:b/>
                    </w:rPr>
                  </w:pPr>
                  <w:r w:rsidRPr="00B65015">
                    <w:rPr>
                      <w:b/>
                      <w:sz w:val="16"/>
                      <w:szCs w:val="16"/>
                    </w:rPr>
                    <w:t>Result</w:t>
                  </w:r>
                </w:p>
              </w:tc>
            </w:tr>
            <w:tr w:rsidR="00003737" w14:paraId="215AC7F5" w14:textId="77777777" w:rsidTr="00465CAC">
              <w:tc>
                <w:tcPr>
                  <w:tcW w:w="2042" w:type="dxa"/>
                  <w:tcBorders>
                    <w:bottom w:val="single" w:sz="4" w:space="0" w:color="auto"/>
                  </w:tcBorders>
                </w:tcPr>
                <w:p w14:paraId="55D9D8B0" w14:textId="77777777" w:rsidR="00003737" w:rsidRDefault="00003737" w:rsidP="00665F02">
                  <w:r w:rsidRPr="00B65015">
                    <w:rPr>
                      <w:sz w:val="16"/>
                      <w:szCs w:val="16"/>
                    </w:rPr>
                    <w:t xml:space="preserve">Pass </w:t>
                  </w:r>
                  <w:r w:rsidR="00665F02">
                    <w:rPr>
                      <w:rFonts w:ascii="Times New Roman" w:hAnsi="Times New Roman"/>
                      <w:bCs/>
                    </w:rPr>
                    <w:sym w:font="Wingdings" w:char="F0FE"/>
                  </w:r>
                  <w:r w:rsidRPr="00B65015">
                    <w:rPr>
                      <w:rFonts w:ascii="Times New Roman" w:hAnsi="Times New Roman"/>
                      <w:b/>
                      <w:bCs/>
                    </w:rPr>
                    <w:t>  </w:t>
                  </w:r>
                  <w:r w:rsidRPr="00B65015">
                    <w:rPr>
                      <w:sz w:val="16"/>
                      <w:szCs w:val="16"/>
                    </w:rPr>
                    <w:t xml:space="preserve">Fail </w:t>
                  </w:r>
                  <w:r w:rsidRPr="00631E80">
                    <w:rPr>
                      <w:rFonts w:ascii="Times New Roman" w:hAnsi="Times New Roman"/>
                      <w:bCs/>
                    </w:rPr>
                    <w:sym w:font="Wingdings" w:char="F0A8"/>
                  </w:r>
                  <w:r w:rsidRPr="00B65015">
                    <w:rPr>
                      <w:rFonts w:ascii="Times New Roman" w:hAnsi="Times New Roman"/>
                      <w:b/>
                      <w:bCs/>
                    </w:rPr>
                    <w:t xml:space="preserve">   </w:t>
                  </w:r>
                  <w:r w:rsidRPr="00B65015">
                    <w:rPr>
                      <w:sz w:val="16"/>
                      <w:szCs w:val="16"/>
                    </w:rPr>
                    <w:t xml:space="preserve">N/A </w:t>
                  </w:r>
                  <w:r w:rsidRPr="00631E80">
                    <w:rPr>
                      <w:rFonts w:ascii="Times New Roman" w:hAnsi="Times New Roman"/>
                      <w:bCs/>
                    </w:rPr>
                    <w:sym w:font="Wingdings" w:char="F0A8"/>
                  </w:r>
                </w:p>
              </w:tc>
            </w:tr>
            <w:tr w:rsidR="00003737" w:rsidRPr="00B65015" w14:paraId="032D7CC3" w14:textId="77777777" w:rsidTr="00465CAC">
              <w:tc>
                <w:tcPr>
                  <w:tcW w:w="2042" w:type="dxa"/>
                  <w:shd w:val="clear" w:color="auto" w:fill="D9D9D9"/>
                </w:tcPr>
                <w:p w14:paraId="32B5CAAF" w14:textId="77777777" w:rsidR="00003737" w:rsidRPr="00B65015" w:rsidRDefault="00003737" w:rsidP="00465CAC">
                  <w:pPr>
                    <w:rPr>
                      <w:b/>
                    </w:rPr>
                  </w:pPr>
                  <w:r w:rsidRPr="00B65015">
                    <w:rPr>
                      <w:b/>
                      <w:sz w:val="16"/>
                      <w:szCs w:val="16"/>
                    </w:rPr>
                    <w:t>Initials/Date</w:t>
                  </w:r>
                </w:p>
              </w:tc>
            </w:tr>
            <w:tr w:rsidR="00003737" w14:paraId="473F8863" w14:textId="77777777" w:rsidTr="00465CAC">
              <w:trPr>
                <w:trHeight w:val="332"/>
              </w:trPr>
              <w:tc>
                <w:tcPr>
                  <w:tcW w:w="2042" w:type="dxa"/>
                </w:tcPr>
                <w:p w14:paraId="0317E882" w14:textId="06D0043F" w:rsidR="00003737" w:rsidRDefault="00A97F77" w:rsidP="00465CAC">
                  <w:r>
                    <w:t>B</w:t>
                  </w:r>
                  <w:r w:rsidR="00111C5F">
                    <w:t>S/0</w:t>
                  </w:r>
                  <w:r>
                    <w:t>7</w:t>
                  </w:r>
                  <w:r w:rsidR="00111C5F">
                    <w:t>-2</w:t>
                  </w:r>
                  <w:r>
                    <w:t>8</w:t>
                  </w:r>
                  <w:r w:rsidR="00CE252A">
                    <w:t>-</w:t>
                  </w:r>
                  <w:r>
                    <w:t>21</w:t>
                  </w:r>
                </w:p>
              </w:tc>
            </w:tr>
          </w:tbl>
          <w:p w14:paraId="6B60218A" w14:textId="77777777" w:rsidR="00F53E0B" w:rsidRDefault="00F53E0B" w:rsidP="00465CAC">
            <w:pPr>
              <w:rPr>
                <w:rFonts w:eastAsia="Calibri" w:cs="Arial"/>
              </w:rPr>
            </w:pPr>
          </w:p>
        </w:tc>
      </w:tr>
      <w:tr w:rsidR="00665F02" w14:paraId="755DECD2" w14:textId="77777777" w:rsidTr="00743F23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928F5" w14:textId="77777777" w:rsidR="00665F02" w:rsidRDefault="00665F02" w:rsidP="00D2509E">
            <w:pPr>
              <w:jc w:val="center"/>
              <w:rPr>
                <w:rFonts w:eastAsia="Calibri" w:cs="Arial"/>
              </w:rPr>
            </w:pPr>
            <w:r>
              <w:t>T2</w:t>
            </w:r>
          </w:p>
        </w:tc>
        <w:tc>
          <w:tcPr>
            <w:tcW w:w="12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2050" w:type="dxa"/>
              <w:tblBorders>
                <w:top w:val="dotted" w:sz="8" w:space="0" w:color="auto"/>
                <w:left w:val="dotted" w:sz="8" w:space="0" w:color="auto"/>
                <w:bottom w:val="dotted" w:sz="8" w:space="0" w:color="auto"/>
                <w:right w:val="dotted" w:sz="8" w:space="0" w:color="auto"/>
                <w:insideH w:val="dotted" w:sz="8" w:space="0" w:color="auto"/>
                <w:insideV w:val="dotted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80"/>
              <w:gridCol w:w="5220"/>
              <w:gridCol w:w="1350"/>
            </w:tblGrid>
            <w:tr w:rsidR="00665F02" w14:paraId="017DBA51" w14:textId="77777777" w:rsidTr="00D2509E">
              <w:tc>
                <w:tcPr>
                  <w:tcW w:w="12050" w:type="dxa"/>
                  <w:gridSpan w:val="3"/>
                  <w:shd w:val="clear" w:color="auto" w:fill="FFFF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85523DB" w14:textId="77777777" w:rsidR="00665F02" w:rsidRDefault="00665F02" w:rsidP="003D5353">
                  <w:pPr>
                    <w:rPr>
                      <w:b/>
                      <w:sz w:val="16"/>
                      <w:szCs w:val="16"/>
                    </w:rPr>
                  </w:pPr>
                  <w:r w:rsidRPr="00DE07DE">
                    <w:rPr>
                      <w:b/>
                      <w:sz w:val="16"/>
                      <w:szCs w:val="16"/>
                    </w:rPr>
                    <w:t xml:space="preserve">This </w:t>
                  </w:r>
                  <w:r>
                    <w:rPr>
                      <w:b/>
                      <w:sz w:val="16"/>
                      <w:szCs w:val="16"/>
                    </w:rPr>
                    <w:t xml:space="preserve">test demonstrates that given the proper model input </w:t>
                  </w:r>
                  <w:proofErr w:type="spellStart"/>
                  <w:r w:rsidR="00F00CC0">
                    <w:rPr>
                      <w:b/>
                      <w:sz w:val="16"/>
                      <w:szCs w:val="16"/>
                    </w:rPr>
                    <w:t>kripke</w:t>
                  </w:r>
                  <w:proofErr w:type="spellEnd"/>
                  <w:r w:rsidR="00F00CC0">
                    <w:rPr>
                      <w:b/>
                      <w:sz w:val="16"/>
                      <w:szCs w:val="16"/>
                    </w:rPr>
                    <w:t xml:space="preserve"> structure file, valid State ID and </w:t>
                  </w:r>
                  <w:r>
                    <w:rPr>
                      <w:b/>
                      <w:sz w:val="16"/>
                      <w:szCs w:val="16"/>
                    </w:rPr>
                    <w:t xml:space="preserve">CTL formula, the system </w:t>
                  </w:r>
                  <w:r w:rsidR="003D5353">
                    <w:rPr>
                      <w:b/>
                      <w:sz w:val="16"/>
                      <w:szCs w:val="16"/>
                    </w:rPr>
                    <w:t>checks</w:t>
                  </w:r>
                  <w:r>
                    <w:rPr>
                      <w:b/>
                      <w:sz w:val="16"/>
                      <w:szCs w:val="16"/>
                    </w:rPr>
                    <w:t xml:space="preserve"> the formula </w:t>
                  </w:r>
                  <w:r w:rsidR="003D5353">
                    <w:rPr>
                      <w:b/>
                      <w:sz w:val="16"/>
                      <w:szCs w:val="16"/>
                    </w:rPr>
                    <w:t xml:space="preserve">for the given state ID </w:t>
                  </w:r>
                  <w:r w:rsidR="00F06F46">
                    <w:rPr>
                      <w:b/>
                      <w:sz w:val="16"/>
                      <w:szCs w:val="16"/>
                    </w:rPr>
                    <w:t>and return the correct result as</w:t>
                  </w:r>
                  <w:r>
                    <w:rPr>
                      <w:b/>
                      <w:sz w:val="16"/>
                      <w:szCs w:val="16"/>
                    </w:rPr>
                    <w:t xml:space="preserve"> expected.</w:t>
                  </w:r>
                </w:p>
                <w:p w14:paraId="754D7520" w14:textId="77777777" w:rsidR="008E1C16" w:rsidRPr="008E1C16" w:rsidRDefault="008E1C16" w:rsidP="003D5353">
                  <w:pPr>
                    <w:rPr>
                      <w:rFonts w:ascii="Courier New" w:hAnsi="Courier New" w:cs="Courier New"/>
                      <w:noProof/>
                      <w:szCs w:val="20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Each test formula is formatted as follow: </w:t>
                  </w:r>
                  <w:r>
                    <w:rPr>
                      <w:rFonts w:ascii="Courier New" w:hAnsi="Courier New" w:cs="Courier New"/>
                      <w:noProof/>
                      <w:szCs w:val="20"/>
                    </w:rPr>
                    <w:t>[state ID];[CTL Formula];[Expected Result]</w:t>
                  </w:r>
                </w:p>
                <w:p w14:paraId="37935479" w14:textId="77777777" w:rsidR="008E1C16" w:rsidRDefault="008E1C16" w:rsidP="003D5353">
                  <w:pPr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 xml:space="preserve">For example: </w:t>
                  </w:r>
                </w:p>
                <w:p w14:paraId="2A1C6593" w14:textId="77777777" w:rsidR="008E1C16" w:rsidRDefault="008E1C16" w:rsidP="00D52972">
                  <w:pPr>
                    <w:pStyle w:val="af5"/>
                    <w:numPr>
                      <w:ilvl w:val="0"/>
                      <w:numId w:val="5"/>
                    </w:numPr>
                    <w:rPr>
                      <w:b/>
                      <w:sz w:val="16"/>
                      <w:szCs w:val="16"/>
                    </w:rPr>
                  </w:pPr>
                  <w:r w:rsidRPr="008E1C16">
                    <w:rPr>
                      <w:rFonts w:ascii="Courier New" w:hAnsi="Courier New" w:cs="Courier New"/>
                      <w:noProof/>
                      <w:szCs w:val="20"/>
                    </w:rPr>
                    <w:t>s1;EXq;True</w:t>
                  </w:r>
                  <w:r w:rsidRPr="008E1C16">
                    <w:rPr>
                      <w:b/>
                      <w:sz w:val="16"/>
                      <w:szCs w:val="16"/>
                    </w:rPr>
                    <w:t xml:space="preserve"> means that state s1 holds for formula </w:t>
                  </w:r>
                  <w:proofErr w:type="spellStart"/>
                  <w:r w:rsidRPr="008E1C16">
                    <w:rPr>
                      <w:b/>
                      <w:sz w:val="16"/>
                      <w:szCs w:val="16"/>
                    </w:rPr>
                    <w:t>EXq</w:t>
                  </w:r>
                  <w:proofErr w:type="spellEnd"/>
                </w:p>
                <w:p w14:paraId="1E71740C" w14:textId="77777777" w:rsidR="008E1C16" w:rsidRPr="008E1C16" w:rsidRDefault="008E1C16" w:rsidP="00D52972">
                  <w:pPr>
                    <w:pStyle w:val="af5"/>
                    <w:numPr>
                      <w:ilvl w:val="0"/>
                      <w:numId w:val="5"/>
                    </w:numPr>
                    <w:rPr>
                      <w:b/>
                      <w:sz w:val="16"/>
                      <w:szCs w:val="16"/>
                    </w:rPr>
                  </w:pPr>
                  <w:r>
                    <w:rPr>
                      <w:rFonts w:ascii="Courier New" w:hAnsi="Courier New" w:cs="Courier New"/>
                      <w:noProof/>
                      <w:szCs w:val="20"/>
                    </w:rPr>
                    <w:t>s4;EGp and AGq;False</w:t>
                  </w:r>
                  <w:r>
                    <w:rPr>
                      <w:b/>
                      <w:sz w:val="16"/>
                      <w:szCs w:val="16"/>
                    </w:rPr>
                    <w:t xml:space="preserve"> means that state s4 does NOT hold for formula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EGp</w:t>
                  </w:r>
                  <w:proofErr w:type="spellEnd"/>
                  <w:r>
                    <w:rPr>
                      <w:b/>
                      <w:sz w:val="16"/>
                      <w:szCs w:val="16"/>
                    </w:rPr>
                    <w:t xml:space="preserve"> and </w:t>
                  </w:r>
                  <w:proofErr w:type="spellStart"/>
                  <w:r>
                    <w:rPr>
                      <w:b/>
                      <w:sz w:val="16"/>
                      <w:szCs w:val="16"/>
                    </w:rPr>
                    <w:t>AGq</w:t>
                  </w:r>
                  <w:proofErr w:type="spellEnd"/>
                </w:p>
              </w:tc>
            </w:tr>
            <w:tr w:rsidR="00665F02" w14:paraId="20C65953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F61739E" w14:textId="77777777" w:rsidR="00665F02" w:rsidRPr="00A6192F" w:rsidRDefault="00665F02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Open </w:t>
                  </w:r>
                  <w:proofErr w:type="spellStart"/>
                  <w:r>
                    <w:rPr>
                      <w:sz w:val="16"/>
                      <w:szCs w:val="16"/>
                    </w:rPr>
                    <w:t>ModelCheckCTL.Test</w:t>
                  </w:r>
                  <w:proofErr w:type="spellEnd"/>
                  <w:r>
                    <w:rPr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89D4518" w14:textId="77777777" w:rsidR="00665F02" w:rsidRPr="00A6192F" w:rsidRDefault="00665F02" w:rsidP="00D2509E">
                  <w:pPr>
                    <w:rPr>
                      <w:sz w:val="16"/>
                      <w:szCs w:val="16"/>
                    </w:rPr>
                  </w:pPr>
                  <w:r w:rsidRPr="00A6192F">
                    <w:rPr>
                      <w:sz w:val="16"/>
                      <w:szCs w:val="16"/>
                    </w:rPr>
                    <w:t>--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470A712" w14:textId="77777777" w:rsidR="00665F02" w:rsidRPr="00B62BA6" w:rsidRDefault="00665F02" w:rsidP="00D2509E">
                  <w:pPr>
                    <w:rPr>
                      <w:sz w:val="16"/>
                      <w:szCs w:val="16"/>
                    </w:rPr>
                  </w:pPr>
                  <w:r w:rsidRPr="00B62BA6">
                    <w:rPr>
                      <w:sz w:val="16"/>
                      <w:szCs w:val="16"/>
                    </w:rPr>
                    <w:t>--</w:t>
                  </w:r>
                </w:p>
              </w:tc>
            </w:tr>
            <w:tr w:rsidR="00665F02" w14:paraId="1DF29843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45D7B53" w14:textId="77777777" w:rsidR="001458CE" w:rsidRPr="001458CE" w:rsidRDefault="00920DA9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>Print</w:t>
                  </w:r>
                  <w:r w:rsidR="001458CE">
                    <w:rPr>
                      <w:rFonts w:cs="Arial"/>
                      <w:sz w:val="16"/>
                      <w:szCs w:val="16"/>
                    </w:rPr>
                    <w:t xml:space="preserve"> Model 1.txt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1510581" w14:textId="77777777" w:rsidR="00164E7D" w:rsidRPr="00E57224" w:rsidRDefault="00164E7D" w:rsidP="00164E7D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s1, s2, s3, s4;</w:t>
                  </w:r>
                </w:p>
                <w:p w14:paraId="5C4D047F" w14:textId="77777777" w:rsidR="00164E7D" w:rsidRPr="00E57224" w:rsidRDefault="00164E7D" w:rsidP="00164E7D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t1 : s1 - s2,</w:t>
                  </w:r>
                </w:p>
                <w:p w14:paraId="11B265CA" w14:textId="77777777" w:rsidR="00164E7D" w:rsidRPr="00E57224" w:rsidRDefault="00164E7D" w:rsidP="00164E7D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t2 : s1 - s3,</w:t>
                  </w:r>
                </w:p>
                <w:p w14:paraId="03F7AE35" w14:textId="77777777" w:rsidR="00164E7D" w:rsidRPr="00E57224" w:rsidRDefault="00164E7D" w:rsidP="00164E7D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t3 : s3 - s4,</w:t>
                  </w:r>
                </w:p>
                <w:p w14:paraId="4FE2E718" w14:textId="77777777" w:rsidR="00164E7D" w:rsidRPr="00E57224" w:rsidRDefault="00164E7D" w:rsidP="00164E7D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t4 : s4 - s2,</w:t>
                  </w:r>
                </w:p>
                <w:p w14:paraId="4EC85444" w14:textId="77777777" w:rsidR="00164E7D" w:rsidRPr="00E57224" w:rsidRDefault="00164E7D" w:rsidP="00164E7D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t5 : s2 - s3;</w:t>
                  </w:r>
                </w:p>
                <w:p w14:paraId="765598A8" w14:textId="77777777" w:rsidR="00164E7D" w:rsidRPr="00E57224" w:rsidRDefault="00164E7D" w:rsidP="00164E7D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s1 : p q,               </w:t>
                  </w:r>
                </w:p>
                <w:p w14:paraId="4CCE4AB5" w14:textId="77777777" w:rsidR="00164E7D" w:rsidRPr="00E57224" w:rsidRDefault="00164E7D" w:rsidP="00164E7D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 : q t r,</w:t>
                  </w:r>
                </w:p>
                <w:p w14:paraId="2114EE54" w14:textId="77777777" w:rsidR="00164E7D" w:rsidRPr="00E57224" w:rsidRDefault="00164E7D" w:rsidP="00164E7D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 : ,</w:t>
                  </w:r>
                </w:p>
                <w:p w14:paraId="3B07C78F" w14:textId="77777777" w:rsidR="00164E7D" w:rsidRPr="00E57224" w:rsidRDefault="00164E7D" w:rsidP="00164E7D">
                  <w:pPr>
                    <w:rPr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 : t;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47F97E2" w14:textId="77777777" w:rsidR="00665F02" w:rsidRPr="00B62BA6" w:rsidRDefault="001458CE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T2.2</w:t>
                  </w:r>
                </w:p>
              </w:tc>
            </w:tr>
            <w:tr w:rsidR="00665F02" w14:paraId="604BC72C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C81009" w14:textId="77777777" w:rsidR="00920DA9" w:rsidRPr="00920DA9" w:rsidRDefault="00920DA9" w:rsidP="00920DA9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</w:t>
                  </w:r>
                  <w:r w:rsidR="001458CE">
                    <w:rPr>
                      <w:sz w:val="16"/>
                      <w:szCs w:val="16"/>
                    </w:rPr>
                    <w:t xml:space="preserve"> Model 1 – Test Formulas.txt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1C3755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s1;EGp and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AGq;False</w:t>
                  </w:r>
                  <w:proofErr w:type="spellEnd"/>
                </w:p>
                <w:p w14:paraId="4183A0B4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lastRenderedPageBreak/>
                    <w:t xml:space="preserve">s2;EGp and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AGq;False</w:t>
                  </w:r>
                  <w:proofErr w:type="spellEnd"/>
                </w:p>
                <w:p w14:paraId="71B8F7A6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s3;EGp and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AGq;False</w:t>
                  </w:r>
                  <w:proofErr w:type="spellEnd"/>
                </w:p>
                <w:p w14:paraId="60018879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s4;EGp and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AGq;False</w:t>
                  </w:r>
                  <w:proofErr w:type="spellEnd"/>
                </w:p>
                <w:p w14:paraId="35DD7CD3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s1;(not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AGp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) or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EFq;True</w:t>
                  </w:r>
                  <w:proofErr w:type="spellEnd"/>
                </w:p>
                <w:p w14:paraId="0D0A6F97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s2;(not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AGp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) or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EFq;True</w:t>
                  </w:r>
                  <w:proofErr w:type="spellEnd"/>
                </w:p>
                <w:p w14:paraId="6467AB86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s3;(not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AGp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) or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EFq;True</w:t>
                  </w:r>
                  <w:proofErr w:type="spellEnd"/>
                </w:p>
                <w:p w14:paraId="782C324E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s4;(not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AGp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) or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EFq;True</w:t>
                  </w:r>
                  <w:proofErr w:type="spellEnd"/>
                </w:p>
                <w:p w14:paraId="5292D97D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s1;EG(r-&gt;t);True</w:t>
                  </w:r>
                </w:p>
                <w:p w14:paraId="66AE73B0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s2;EG(r-&gt;t);True</w:t>
                  </w:r>
                </w:p>
                <w:p w14:paraId="4D991AA0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s3;EG(r-&gt;t);True</w:t>
                  </w:r>
                </w:p>
                <w:p w14:paraId="059F575A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s4;EG(r-&gt;t);True</w:t>
                  </w:r>
                </w:p>
                <w:p w14:paraId="4CE6C866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s1;AX(r-&gt;p);False</w:t>
                  </w:r>
                </w:p>
                <w:p w14:paraId="4CA2CD71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s2;AX(r-&gt;p);True</w:t>
                  </w:r>
                </w:p>
                <w:p w14:paraId="1CB04078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s3;AX(r-&gt;p);True</w:t>
                  </w:r>
                </w:p>
                <w:p w14:paraId="30A5FBF5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s4;AX(r-&gt;p);False</w:t>
                  </w:r>
                </w:p>
                <w:p w14:paraId="6ABFC0F7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s1;AXq;False</w:t>
                  </w:r>
                </w:p>
                <w:p w14:paraId="595AB133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s2;AXq;False</w:t>
                  </w:r>
                </w:p>
                <w:p w14:paraId="074CD9D5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s3;AXq;False</w:t>
                  </w:r>
                </w:p>
                <w:p w14:paraId="2A4D6DDD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s4;AXq;True</w:t>
                  </w:r>
                </w:p>
                <w:p w14:paraId="777C7493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s1;EXq;True</w:t>
                  </w:r>
                </w:p>
                <w:p w14:paraId="7C911B91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s2;EXq;False</w:t>
                  </w:r>
                </w:p>
                <w:p w14:paraId="65DB86BB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s3;EXq;False</w:t>
                  </w:r>
                </w:p>
                <w:p w14:paraId="31CC93EB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s4;EXq;True</w:t>
                  </w:r>
                </w:p>
                <w:p w14:paraId="10536C00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s1;not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AXq;True</w:t>
                  </w:r>
                  <w:proofErr w:type="spellEnd"/>
                </w:p>
                <w:p w14:paraId="6B62F65E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s2;not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AXq;True</w:t>
                  </w:r>
                  <w:proofErr w:type="spellEnd"/>
                </w:p>
                <w:p w14:paraId="4E926118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s3;not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AXq;True</w:t>
                  </w:r>
                  <w:proofErr w:type="spellEnd"/>
                </w:p>
                <w:p w14:paraId="60A3B3C1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s4;not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AXq;False</w:t>
                  </w:r>
                  <w:proofErr w:type="spellEnd"/>
                </w:p>
                <w:p w14:paraId="0333CB62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s1;not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EXq;False</w:t>
                  </w:r>
                  <w:proofErr w:type="spellEnd"/>
                </w:p>
                <w:p w14:paraId="750E2107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s2;not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EXq;True</w:t>
                  </w:r>
                  <w:proofErr w:type="spellEnd"/>
                </w:p>
                <w:p w14:paraId="3A15ECC0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s3;not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EXq;True</w:t>
                  </w:r>
                  <w:proofErr w:type="spellEnd"/>
                </w:p>
                <w:p w14:paraId="76285F2F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s4;not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EXq;False</w:t>
                  </w:r>
                  <w:proofErr w:type="spellEnd"/>
                </w:p>
                <w:p w14:paraId="05D87B53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14:paraId="5CFFCC55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14:paraId="5C4EC706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14:paraId="55360B78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14:paraId="1562CFB7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s1;E(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14:paraId="0AC76026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s2;E(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14:paraId="1DC03BEB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s3;E(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14:paraId="72C75CFE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s4;E(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14:paraId="65476612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s1;AXq and 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14:paraId="7F23ACA8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s2;AXq and 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14:paraId="16A3AD5C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s3;AXq and 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14:paraId="203E4D82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s4;AXq and 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14:paraId="113038B7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s1;AXq or 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14:paraId="01FC78B6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lastRenderedPageBreak/>
                    <w:t>s2;AXq or 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14:paraId="4DAF8262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s3;AXq or 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14:paraId="6129C025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s4;AXq or 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14:paraId="19BD346B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s1;EFr;True</w:t>
                  </w:r>
                </w:p>
                <w:p w14:paraId="0A90B2B5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s2;EFr;True</w:t>
                  </w:r>
                </w:p>
                <w:p w14:paraId="6C248851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s3;EFr;True</w:t>
                  </w:r>
                </w:p>
                <w:p w14:paraId="508E7EF7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s4;EFr;True</w:t>
                  </w:r>
                </w:p>
                <w:p w14:paraId="05A9A72C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s1;AFr;True</w:t>
                  </w:r>
                </w:p>
                <w:p w14:paraId="587EE381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s2;AFr;True</w:t>
                  </w:r>
                </w:p>
                <w:p w14:paraId="16EA9F43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s3;AFr;True</w:t>
                  </w:r>
                </w:p>
                <w:p w14:paraId="41EC872F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s4;AFr;True</w:t>
                  </w:r>
                </w:p>
                <w:p w14:paraId="2A0AF89B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s1;EGt;False</w:t>
                  </w:r>
                </w:p>
                <w:p w14:paraId="01F026AF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s2;EGt;False</w:t>
                  </w:r>
                </w:p>
                <w:p w14:paraId="7508A8EA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s3;EGt;False</w:t>
                  </w:r>
                </w:p>
                <w:p w14:paraId="684512B1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s4;EGt;False</w:t>
                  </w:r>
                </w:p>
                <w:p w14:paraId="3CEB009E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s1;AGq;False</w:t>
                  </w:r>
                </w:p>
                <w:p w14:paraId="1E8391F4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s2;AGq;False</w:t>
                  </w:r>
                </w:p>
                <w:p w14:paraId="38830E57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s3;AGq;False</w:t>
                  </w:r>
                </w:p>
                <w:p w14:paraId="16C9EB23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s4;AGq;False</w:t>
                  </w:r>
                </w:p>
                <w:p w14:paraId="5B4E54C9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s1;AX((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)or(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AFr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));True</w:t>
                  </w:r>
                </w:p>
                <w:p w14:paraId="67179043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s2;AX((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)or(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AFr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));True</w:t>
                  </w:r>
                </w:p>
                <w:p w14:paraId="0E06541A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s3;AX((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)or(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AFr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));True</w:t>
                  </w:r>
                </w:p>
                <w:p w14:paraId="23D5234B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s4;AX((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)or(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AFr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));True</w:t>
                  </w:r>
                </w:p>
                <w:p w14:paraId="42B7B06A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s1;EX((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AFp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)or(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));True</w:t>
                  </w:r>
                </w:p>
                <w:p w14:paraId="1BF7A6E1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s2;EX((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AFp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)or(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));True</w:t>
                  </w:r>
                </w:p>
                <w:p w14:paraId="06C9CD73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s3;EX((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AFp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)or(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));True</w:t>
                  </w:r>
                </w:p>
                <w:p w14:paraId="06DB61BD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s4;EX((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AFp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)or(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EFr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));True</w:t>
                  </w:r>
                </w:p>
                <w:p w14:paraId="2941428A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pUA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qUr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));False</w:t>
                  </w:r>
                </w:p>
                <w:p w14:paraId="47A2686C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pUA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qUr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));True</w:t>
                  </w:r>
                </w:p>
                <w:p w14:paraId="3C8CCB3B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pUA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qUr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));False</w:t>
                  </w:r>
                </w:p>
                <w:p w14:paraId="005D61AA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pUA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qUr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));False</w:t>
                  </w:r>
                </w:p>
                <w:p w14:paraId="19787853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s1;E(A(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qUr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)Ut);False</w:t>
                  </w:r>
                </w:p>
                <w:p w14:paraId="3DACB928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s2;E(A(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qUr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)Ut);True</w:t>
                  </w:r>
                </w:p>
                <w:p w14:paraId="264813CC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s3;E(A(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qUr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)Ut);False</w:t>
                  </w:r>
                </w:p>
                <w:p w14:paraId="362C441D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s4;E(A(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qUr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)Ut);True</w:t>
                  </w:r>
                </w:p>
                <w:p w14:paraId="5B3DDF8E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s1;AG(p-&gt;A(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(not p and A(not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))));True</w:t>
                  </w:r>
                </w:p>
                <w:p w14:paraId="6FB62E50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s2;AG(p-&gt;A(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(not p and A(not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))));True</w:t>
                  </w:r>
                </w:p>
                <w:p w14:paraId="3B1BAA33" w14:textId="77777777" w:rsidR="00E57224" w:rsidRPr="00E57224" w:rsidRDefault="00E57224" w:rsidP="00E57224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s3;AG(p-&gt;A(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(not p and A(not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))));True</w:t>
                  </w:r>
                </w:p>
                <w:p w14:paraId="2F5D392D" w14:textId="77777777" w:rsidR="00164E7D" w:rsidRPr="00743F23" w:rsidRDefault="00E57224" w:rsidP="00E57224">
                  <w:pPr>
                    <w:rPr>
                      <w:rFonts w:ascii="Courier New" w:hAnsi="Courier New" w:cs="Courier New"/>
                      <w:sz w:val="16"/>
                      <w:szCs w:val="16"/>
                    </w:rPr>
                  </w:pPr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s4;AG(p-&gt;A(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(not p and A(not </w:t>
                  </w:r>
                  <w:proofErr w:type="spellStart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pUq</w:t>
                  </w:r>
                  <w:proofErr w:type="spellEnd"/>
                  <w:r w:rsidRPr="00E57224">
                    <w:rPr>
                      <w:rFonts w:ascii="Courier New" w:hAnsi="Courier New" w:cs="Courier New"/>
                      <w:sz w:val="18"/>
                      <w:szCs w:val="18"/>
                    </w:rPr>
                    <w:t>))));True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667343D" w14:textId="77777777" w:rsidR="00665F02" w:rsidRPr="00B62BA6" w:rsidRDefault="001458CE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T2.3</w:t>
                  </w:r>
                </w:p>
              </w:tc>
            </w:tr>
            <w:tr w:rsidR="00665F02" w14:paraId="054E74E6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624D9F8" w14:textId="77777777" w:rsidR="00665F02" w:rsidRDefault="00920DA9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Print</w:t>
                  </w:r>
                  <w:r w:rsidR="001458CE">
                    <w:rPr>
                      <w:sz w:val="16"/>
                      <w:szCs w:val="16"/>
                    </w:rPr>
                    <w:t xml:space="preserve"> Model 2.txt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CAEA04" w14:textId="77777777" w:rsidR="00743F23" w:rsidRPr="00621AEA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s0, s1, s2, s3;</w:t>
                  </w:r>
                </w:p>
                <w:p w14:paraId="29807D03" w14:textId="77777777" w:rsidR="00743F23" w:rsidRPr="00621AEA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t1 : s0 - s1,</w:t>
                  </w:r>
                </w:p>
                <w:p w14:paraId="4148A299" w14:textId="77777777" w:rsidR="00743F23" w:rsidRPr="00621AEA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t2 : s0 - s3,</w:t>
                  </w:r>
                </w:p>
                <w:p w14:paraId="1A929E80" w14:textId="77777777" w:rsidR="00743F23" w:rsidRPr="00621AEA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t3 : s1 - s1,</w:t>
                  </w:r>
                </w:p>
                <w:p w14:paraId="05D762F4" w14:textId="77777777" w:rsidR="00743F23" w:rsidRPr="00621AEA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t4 : s1 - s2,</w:t>
                  </w:r>
                </w:p>
                <w:p w14:paraId="32FBE4F0" w14:textId="77777777" w:rsidR="00743F23" w:rsidRPr="00621AEA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lastRenderedPageBreak/>
                    <w:t>t5 : s2 - s0,</w:t>
                  </w:r>
                </w:p>
                <w:p w14:paraId="048A8ACE" w14:textId="77777777" w:rsidR="00743F23" w:rsidRPr="00621AEA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t6 : s2 - s3,</w:t>
                  </w:r>
                </w:p>
                <w:p w14:paraId="51FBBC7A" w14:textId="77777777" w:rsidR="00743F23" w:rsidRPr="00621AEA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t7 : s3 - s0;</w:t>
                  </w:r>
                </w:p>
                <w:p w14:paraId="417A84A3" w14:textId="77777777" w:rsidR="00743F23" w:rsidRPr="00621AEA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s0 : p q,               </w:t>
                  </w:r>
                </w:p>
                <w:p w14:paraId="143F45C6" w14:textId="77777777" w:rsidR="00743F23" w:rsidRPr="00621AEA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s1 : r,</w:t>
                  </w:r>
                </w:p>
                <w:p w14:paraId="5A646743" w14:textId="77777777" w:rsidR="00743F23" w:rsidRPr="00621AEA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s2 : p t,</w:t>
                  </w:r>
                </w:p>
                <w:p w14:paraId="58DA673B" w14:textId="77777777" w:rsidR="00743F23" w:rsidRDefault="00743F23" w:rsidP="00743F23">
                  <w:pPr>
                    <w:rPr>
                      <w:sz w:val="16"/>
                      <w:szCs w:val="16"/>
                    </w:rPr>
                  </w:pPr>
                  <w:r w:rsidRPr="00621AEA">
                    <w:rPr>
                      <w:rFonts w:ascii="Courier New" w:hAnsi="Courier New" w:cs="Courier New"/>
                      <w:sz w:val="18"/>
                      <w:szCs w:val="18"/>
                    </w:rPr>
                    <w:t>s3 : q r;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B71FDE" w14:textId="77777777" w:rsidR="00665F02" w:rsidRDefault="001458CE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T2.4</w:t>
                  </w:r>
                </w:p>
              </w:tc>
            </w:tr>
            <w:tr w:rsidR="001458CE" w14:paraId="207BE605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E74897" w14:textId="77777777" w:rsidR="001458CE" w:rsidRDefault="00920DA9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</w:t>
                  </w:r>
                  <w:r w:rsidR="001458CE">
                    <w:rPr>
                      <w:sz w:val="16"/>
                      <w:szCs w:val="16"/>
                    </w:rPr>
                    <w:t xml:space="preserve"> Model 2 – Test Formulas.txt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CD882B4" w14:textId="77777777"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s0;AFq;True</w:t>
                  </w:r>
                </w:p>
                <w:p w14:paraId="391AEF8F" w14:textId="77777777"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s1;AFq;False</w:t>
                  </w:r>
                </w:p>
                <w:p w14:paraId="59651551" w14:textId="77777777"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s2;AFq;True</w:t>
                  </w:r>
                </w:p>
                <w:p w14:paraId="15EFB280" w14:textId="77777777"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s3;AFq;True</w:t>
                  </w:r>
                </w:p>
                <w:p w14:paraId="279F8575" w14:textId="77777777"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s0;AG(EF(p or r));True</w:t>
                  </w:r>
                </w:p>
                <w:p w14:paraId="2DCFB2BF" w14:textId="77777777"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s1;AG(EF(p or r));True</w:t>
                  </w:r>
                </w:p>
                <w:p w14:paraId="140909AE" w14:textId="77777777"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s2;AG(EF(p or r));True</w:t>
                  </w:r>
                </w:p>
                <w:p w14:paraId="39C505D8" w14:textId="77777777"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s3;AG(EF(p or r));True</w:t>
                  </w:r>
                </w:p>
                <w:p w14:paraId="567DFAB2" w14:textId="77777777"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s0;EXr;True</w:t>
                  </w:r>
                </w:p>
                <w:p w14:paraId="3A076697" w14:textId="77777777"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s1;EXr;True</w:t>
                  </w:r>
                </w:p>
                <w:p w14:paraId="48F78639" w14:textId="77777777"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s2;EXr;True</w:t>
                  </w:r>
                </w:p>
                <w:p w14:paraId="5AE50A9A" w14:textId="77777777"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s3;EXr;False</w:t>
                  </w:r>
                </w:p>
                <w:p w14:paraId="1FD4A43E" w14:textId="77777777"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s0;EX(</w:t>
                  </w:r>
                  <w:proofErr w:type="spell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EXr</w:t>
                  </w:r>
                  <w:proofErr w:type="spell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14:paraId="3BADA063" w14:textId="77777777"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s1;EX(</w:t>
                  </w:r>
                  <w:proofErr w:type="spell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EXr</w:t>
                  </w:r>
                  <w:proofErr w:type="spell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14:paraId="0EEEC2D8" w14:textId="77777777"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s2;EX(</w:t>
                  </w:r>
                  <w:proofErr w:type="spell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EXr</w:t>
                  </w:r>
                  <w:proofErr w:type="spell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14:paraId="78B599E1" w14:textId="77777777"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s3;EX(</w:t>
                  </w:r>
                  <w:proofErr w:type="spell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EXr</w:t>
                  </w:r>
                  <w:proofErr w:type="spell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);True</w:t>
                  </w:r>
                </w:p>
                <w:p w14:paraId="69DD3C87" w14:textId="77777777"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s0;AXr;True</w:t>
                  </w:r>
                </w:p>
                <w:p w14:paraId="6768078B" w14:textId="77777777"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s1;AXr;False</w:t>
                  </w:r>
                </w:p>
                <w:p w14:paraId="1CF64D0B" w14:textId="77777777"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s2;AXr;False</w:t>
                  </w:r>
                </w:p>
                <w:p w14:paraId="2FF667E7" w14:textId="77777777"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s3;AXr;False</w:t>
                  </w:r>
                </w:p>
                <w:p w14:paraId="1AFCD8A5" w14:textId="77777777"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s0;AG(</w:t>
                  </w:r>
                  <w:proofErr w:type="spell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AFq</w:t>
                  </w:r>
                  <w:proofErr w:type="spell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14:paraId="710FEF9B" w14:textId="77777777"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s1;AG(</w:t>
                  </w:r>
                  <w:proofErr w:type="spell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AFq</w:t>
                  </w:r>
                  <w:proofErr w:type="spell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14:paraId="0B67F9F5" w14:textId="77777777" w:rsidR="00743F23" w:rsidRPr="007E41B0" w:rsidRDefault="00743F23" w:rsidP="00743F23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s2;AG(</w:t>
                  </w:r>
                  <w:proofErr w:type="spell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AFq</w:t>
                  </w:r>
                  <w:proofErr w:type="spell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  <w:p w14:paraId="2EECEE2B" w14:textId="77777777" w:rsidR="00743F23" w:rsidRDefault="00743F23" w:rsidP="00743F23">
                  <w:pPr>
                    <w:rPr>
                      <w:sz w:val="16"/>
                      <w:szCs w:val="16"/>
                    </w:rPr>
                  </w:pPr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s3;AG(</w:t>
                  </w:r>
                  <w:proofErr w:type="spellStart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AFq</w:t>
                  </w:r>
                  <w:proofErr w:type="spellEnd"/>
                  <w:r w:rsidRPr="007E41B0">
                    <w:rPr>
                      <w:rFonts w:ascii="Courier New" w:hAnsi="Courier New" w:cs="Courier New"/>
                      <w:sz w:val="18"/>
                      <w:szCs w:val="18"/>
                    </w:rPr>
                    <w:t>);False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79AA02" w14:textId="77777777" w:rsidR="001458CE" w:rsidRDefault="001458CE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T2.5</w:t>
                  </w:r>
                </w:p>
              </w:tc>
            </w:tr>
            <w:tr w:rsidR="001458CE" w14:paraId="1C4CA26D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C3418BF" w14:textId="77777777" w:rsidR="001458CE" w:rsidRDefault="00920DA9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</w:t>
                  </w:r>
                  <w:r w:rsidR="001458CE">
                    <w:rPr>
                      <w:sz w:val="16"/>
                      <w:szCs w:val="16"/>
                    </w:rPr>
                    <w:t xml:space="preserve"> Model 3.txt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A62371" w14:textId="77777777"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s1, s2, s3, s4, s5, s6, s7, s8, s9, s10;</w:t>
                  </w:r>
                </w:p>
                <w:p w14:paraId="51AA678A" w14:textId="77777777"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 : s1 - s2,</w:t>
                  </w:r>
                </w:p>
                <w:p w14:paraId="1152E989" w14:textId="77777777"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t2 : s2 - s3,</w:t>
                  </w:r>
                </w:p>
                <w:p w14:paraId="34D5DC6D" w14:textId="77777777"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t3 : s3 - s4,</w:t>
                  </w:r>
                </w:p>
                <w:p w14:paraId="0B760928" w14:textId="77777777"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t4 : s4 - s3,</w:t>
                  </w:r>
                </w:p>
                <w:p w14:paraId="4A4A08EA" w14:textId="77777777"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t5 : s2 - s5,</w:t>
                  </w:r>
                </w:p>
                <w:p w14:paraId="1544DA7E" w14:textId="77777777"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t6 : s5 - s6,</w:t>
                  </w:r>
                </w:p>
                <w:p w14:paraId="0D7ED351" w14:textId="77777777"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t7 : s6 - s7,</w:t>
                  </w:r>
                </w:p>
                <w:p w14:paraId="557D7F19" w14:textId="77777777"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t8 : s7 - s6,</w:t>
                  </w:r>
                </w:p>
                <w:p w14:paraId="4A81D685" w14:textId="77777777"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t9 : s5 - s8,</w:t>
                  </w:r>
                </w:p>
                <w:p w14:paraId="720F907E" w14:textId="77777777"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t10 : s8 - s10,</w:t>
                  </w:r>
                </w:p>
                <w:p w14:paraId="5A272C5B" w14:textId="77777777"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t11 : s9 - s10,</w:t>
                  </w:r>
                </w:p>
                <w:p w14:paraId="2BDD7F31" w14:textId="77777777"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t12 : s10 - s9,</w:t>
                  </w:r>
                </w:p>
                <w:p w14:paraId="6B65565C" w14:textId="77777777"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lastRenderedPageBreak/>
                    <w:t xml:space="preserve">t13 : s9 - s8;             </w:t>
                  </w:r>
                </w:p>
                <w:p w14:paraId="29AF0647" w14:textId="77777777"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 : ,</w:t>
                  </w:r>
                </w:p>
                <w:p w14:paraId="3A909933" w14:textId="77777777"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 : p,</w:t>
                  </w:r>
                </w:p>
                <w:p w14:paraId="58521756" w14:textId="77777777"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 : p q,</w:t>
                  </w:r>
                </w:p>
                <w:p w14:paraId="605627F7" w14:textId="77777777"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 : q,</w:t>
                  </w:r>
                </w:p>
                <w:p w14:paraId="644813E2" w14:textId="77777777"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 : p,</w:t>
                  </w:r>
                </w:p>
                <w:p w14:paraId="3C2FA72F" w14:textId="77777777"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 : p q,</w:t>
                  </w:r>
                </w:p>
                <w:p w14:paraId="0B2D8700" w14:textId="77777777"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 : p,</w:t>
                  </w:r>
                </w:p>
                <w:p w14:paraId="6CA0C511" w14:textId="77777777"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s8 : p q,</w:t>
                  </w:r>
                </w:p>
                <w:p w14:paraId="6EB5149C" w14:textId="77777777" w:rsidR="00D85BF4" w:rsidRPr="00D85BF4" w:rsidRDefault="00D85BF4" w:rsidP="00D85BF4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s9 : p q,</w:t>
                  </w:r>
                </w:p>
                <w:p w14:paraId="33E49331" w14:textId="77777777" w:rsidR="00743F23" w:rsidRDefault="00D85BF4" w:rsidP="00D85BF4">
                  <w:pPr>
                    <w:rPr>
                      <w:sz w:val="16"/>
                      <w:szCs w:val="16"/>
                    </w:rPr>
                  </w:pPr>
                  <w:r w:rsidRPr="00D85BF4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s10 : p q;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EF95A4" w14:textId="77777777" w:rsidR="001458CE" w:rsidRDefault="001458CE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T2.6</w:t>
                  </w:r>
                </w:p>
              </w:tc>
            </w:tr>
            <w:tr w:rsidR="001458CE" w14:paraId="24DC7527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2FFEE03" w14:textId="77777777" w:rsidR="001458CE" w:rsidRDefault="00920DA9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</w:t>
                  </w:r>
                  <w:r w:rsidR="001458CE">
                    <w:rPr>
                      <w:sz w:val="16"/>
                      <w:szCs w:val="16"/>
                    </w:rPr>
                    <w:t xml:space="preserve"> Model 3 – Test Formulas.txt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5ACEB1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s1;AGp;False</w:t>
                  </w:r>
                </w:p>
                <w:p w14:paraId="09B841D5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s2;AGp;False</w:t>
                  </w:r>
                </w:p>
                <w:p w14:paraId="7CC240A6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s3;AGp;False</w:t>
                  </w:r>
                </w:p>
                <w:p w14:paraId="433709F4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s4;AGp;False</w:t>
                  </w:r>
                </w:p>
                <w:p w14:paraId="3185B3FA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s5;AGp;True</w:t>
                  </w:r>
                </w:p>
                <w:p w14:paraId="71564B98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s6;AGp;True</w:t>
                  </w:r>
                </w:p>
                <w:p w14:paraId="169EF4E4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s7;AGp;True</w:t>
                  </w:r>
                </w:p>
                <w:p w14:paraId="6B258D3E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s8;AGp;True</w:t>
                  </w:r>
                </w:p>
                <w:p w14:paraId="1AA86921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s9;AGp;True</w:t>
                  </w:r>
                </w:p>
                <w:p w14:paraId="49D5D627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s10;AGp;True</w:t>
                  </w:r>
                </w:p>
                <w:p w14:paraId="2B8574BB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s1;EGp;False</w:t>
                  </w:r>
                </w:p>
                <w:p w14:paraId="39DBE640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s2;EGp;True</w:t>
                  </w:r>
                </w:p>
                <w:p w14:paraId="441D078E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s3;EGp;False</w:t>
                  </w:r>
                </w:p>
                <w:p w14:paraId="28B7B86A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s4;EGp;False</w:t>
                  </w:r>
                </w:p>
                <w:p w14:paraId="2B2A8E94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s5;EGp;True</w:t>
                  </w:r>
                </w:p>
                <w:p w14:paraId="1AAC95F7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s6;EGp;True</w:t>
                  </w:r>
                </w:p>
                <w:p w14:paraId="6A01E22B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s7;EGp;True</w:t>
                  </w:r>
                </w:p>
                <w:p w14:paraId="654E89B9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s8;EGp;True</w:t>
                  </w:r>
                </w:p>
                <w:p w14:paraId="110672F3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s9;EGp;True</w:t>
                  </w:r>
                </w:p>
                <w:p w14:paraId="3F74879B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s10;EGp;True</w:t>
                  </w:r>
                </w:p>
                <w:p w14:paraId="7483090A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s1;AGq;False</w:t>
                  </w:r>
                </w:p>
                <w:p w14:paraId="61FECCA0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s2;AGq;False</w:t>
                  </w:r>
                </w:p>
                <w:p w14:paraId="06FD0A0B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s3;AGq;True</w:t>
                  </w:r>
                </w:p>
                <w:p w14:paraId="3476FB66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s4;AGq;True</w:t>
                  </w:r>
                </w:p>
                <w:p w14:paraId="539742C2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s5;AGq;False</w:t>
                  </w:r>
                </w:p>
                <w:p w14:paraId="6CE8E9FC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s6;AGq;False</w:t>
                  </w:r>
                </w:p>
                <w:p w14:paraId="3E655CC3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s7;AGq;False</w:t>
                  </w:r>
                </w:p>
                <w:p w14:paraId="51A47430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s8;AGq;True</w:t>
                  </w:r>
                </w:p>
                <w:p w14:paraId="2D0A3CFD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s9;AGq;True</w:t>
                  </w:r>
                </w:p>
                <w:p w14:paraId="7CD290CB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s10;AGq;True</w:t>
                  </w:r>
                </w:p>
                <w:p w14:paraId="3509C89D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s1;EGq;False</w:t>
                  </w:r>
                </w:p>
                <w:p w14:paraId="5361F518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s2;EGq;False</w:t>
                  </w:r>
                </w:p>
                <w:p w14:paraId="70046D30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s3;EGq;True</w:t>
                  </w:r>
                </w:p>
                <w:p w14:paraId="74DDB19C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lastRenderedPageBreak/>
                    <w:t>s4;EGq;True</w:t>
                  </w:r>
                </w:p>
                <w:p w14:paraId="77F3B284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s5;EGq;False</w:t>
                  </w:r>
                </w:p>
                <w:p w14:paraId="5B14741A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s6;EGq;False</w:t>
                  </w:r>
                </w:p>
                <w:p w14:paraId="3AB6F6EB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s7;EGq;False</w:t>
                  </w:r>
                </w:p>
                <w:p w14:paraId="182B5750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s8;EGq;True</w:t>
                  </w:r>
                </w:p>
                <w:p w14:paraId="51C1458B" w14:textId="77777777" w:rsidR="008F4575" w:rsidRPr="008F4575" w:rsidRDefault="008F4575" w:rsidP="008F457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s9;EGq;True</w:t>
                  </w:r>
                </w:p>
                <w:p w14:paraId="7E95C926" w14:textId="77777777" w:rsidR="00743F23" w:rsidRDefault="008F4575" w:rsidP="008F4575">
                  <w:pPr>
                    <w:rPr>
                      <w:sz w:val="16"/>
                      <w:szCs w:val="16"/>
                    </w:rPr>
                  </w:pPr>
                  <w:r w:rsidRPr="008F457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s10;EGq;True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52A6F9" w14:textId="77777777" w:rsidR="001458CE" w:rsidRDefault="001458CE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T2.7</w:t>
                  </w:r>
                </w:p>
              </w:tc>
            </w:tr>
            <w:tr w:rsidR="0079769C" w14:paraId="3C636468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8712B7" w14:textId="77777777" w:rsidR="0079769C" w:rsidRDefault="0079769C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 Model 4.txt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0E5BD24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s1, s2, s3, s4, s5, s6, s7, s8, s9;</w:t>
                  </w:r>
                </w:p>
                <w:p w14:paraId="7895CC91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 : s1 - s2,</w:t>
                  </w:r>
                </w:p>
                <w:p w14:paraId="25D5C340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t2 : s2 - s3,</w:t>
                  </w:r>
                </w:p>
                <w:p w14:paraId="14B0295F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t3 : s3 - s4,</w:t>
                  </w:r>
                </w:p>
                <w:p w14:paraId="452FE10D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t4 : s5 - s4,</w:t>
                  </w:r>
                </w:p>
                <w:p w14:paraId="58D98AC2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t5 : s2 - s5,</w:t>
                  </w:r>
                </w:p>
                <w:p w14:paraId="2CAD28EB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t6 : s4 - s6,</w:t>
                  </w:r>
                </w:p>
                <w:p w14:paraId="0A077D31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t7 : s8 - s2,</w:t>
                  </w:r>
                </w:p>
                <w:p w14:paraId="5C5A6EA8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t8 : s1 - s6,</w:t>
                  </w:r>
                </w:p>
                <w:p w14:paraId="1454032B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t9 : s6 - s7,</w:t>
                  </w:r>
                </w:p>
                <w:p w14:paraId="760A3DD1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t10 : s7 - s8,</w:t>
                  </w:r>
                </w:p>
                <w:p w14:paraId="01F279C9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t11 : s9 - s8,</w:t>
                  </w:r>
                </w:p>
                <w:p w14:paraId="4E36B510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 xml:space="preserve">t12 : s6 - s9;             </w:t>
                  </w:r>
                </w:p>
                <w:p w14:paraId="23CD04A1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 : n1 n2 0,</w:t>
                  </w:r>
                </w:p>
                <w:p w14:paraId="0B37487E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 : t1 n2 1,</w:t>
                  </w:r>
                </w:p>
                <w:p w14:paraId="62E4BF7F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 : c1 n2 1,</w:t>
                  </w:r>
                </w:p>
                <w:p w14:paraId="7C934E0A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 : c1 t2 1,</w:t>
                  </w:r>
                </w:p>
                <w:p w14:paraId="3A25CCD8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 : t1 t2 1,</w:t>
                  </w:r>
                </w:p>
                <w:p w14:paraId="57305402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 : n1 t2 2,</w:t>
                  </w:r>
                </w:p>
                <w:p w14:paraId="7413ACE3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 : t1 t2 2,</w:t>
                  </w:r>
                </w:p>
                <w:p w14:paraId="31DC6A57" w14:textId="77777777" w:rsidR="00D20ABF" w:rsidRPr="00D20ABF" w:rsidRDefault="00D20ABF" w:rsidP="00D20AB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s8 : t1 c2 2,</w:t>
                  </w:r>
                </w:p>
                <w:p w14:paraId="6FE85868" w14:textId="77777777" w:rsidR="0079769C" w:rsidRPr="00D20ABF" w:rsidRDefault="00D20ABF" w:rsidP="00D20ABF">
                  <w:pPr>
                    <w:rPr>
                      <w:sz w:val="16"/>
                      <w:szCs w:val="16"/>
                    </w:rPr>
                  </w:pPr>
                  <w:r w:rsidRPr="00D20AB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s9 : n1 c2 2;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F946E97" w14:textId="77777777" w:rsidR="0079769C" w:rsidRDefault="00DD0E45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T2.8</w:t>
                  </w:r>
                </w:p>
              </w:tc>
            </w:tr>
            <w:tr w:rsidR="00D20ABF" w14:paraId="0B4A38CC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C0FC38C" w14:textId="77777777" w:rsidR="00D20ABF" w:rsidRDefault="00D20ABF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 Model 4 – Test Formulas.txt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CD9C91" w14:textId="77777777" w:rsidR="006404CF" w:rsidRPr="006404CF" w:rsidRDefault="006404CF" w:rsidP="006404C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6404C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s1;AG(t1 -&gt; AF c1);True</w:t>
                  </w:r>
                </w:p>
                <w:p w14:paraId="51FC1DD2" w14:textId="77777777" w:rsidR="006404CF" w:rsidRPr="006404CF" w:rsidRDefault="006404CF" w:rsidP="006404C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6404C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s2;AG(t1 -&gt; AF c1);True</w:t>
                  </w:r>
                </w:p>
                <w:p w14:paraId="5010F581" w14:textId="77777777" w:rsidR="006404CF" w:rsidRPr="006404CF" w:rsidRDefault="006404CF" w:rsidP="006404C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6404C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s3;AG(t1 -&gt; AF c1);True</w:t>
                  </w:r>
                </w:p>
                <w:p w14:paraId="35A72523" w14:textId="77777777" w:rsidR="006404CF" w:rsidRPr="006404CF" w:rsidRDefault="006404CF" w:rsidP="006404C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6404C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s4;AG(t1 -&gt; AF c1);True</w:t>
                  </w:r>
                </w:p>
                <w:p w14:paraId="6848904C" w14:textId="77777777" w:rsidR="006404CF" w:rsidRPr="006404CF" w:rsidRDefault="006404CF" w:rsidP="006404C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6404C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s5;AG(t1 -&gt; AF c1);True</w:t>
                  </w:r>
                </w:p>
                <w:p w14:paraId="42D4929E" w14:textId="77777777" w:rsidR="006404CF" w:rsidRPr="006404CF" w:rsidRDefault="006404CF" w:rsidP="006404C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6404C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s6;AG(t1 -&gt; AF c1);True</w:t>
                  </w:r>
                </w:p>
                <w:p w14:paraId="70099D86" w14:textId="77777777" w:rsidR="006404CF" w:rsidRPr="006404CF" w:rsidRDefault="006404CF" w:rsidP="006404C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6404C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s7;AG(t1 -&gt; AF c1);True</w:t>
                  </w:r>
                </w:p>
                <w:p w14:paraId="3BED0DA0" w14:textId="77777777" w:rsidR="006404CF" w:rsidRPr="006404CF" w:rsidRDefault="006404CF" w:rsidP="006404CF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6404C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s8;AG(t1 -&gt; AF c1);True</w:t>
                  </w:r>
                </w:p>
                <w:p w14:paraId="103074FD" w14:textId="77777777" w:rsidR="00D20ABF" w:rsidRPr="000C674A" w:rsidRDefault="006404CF" w:rsidP="006404CF">
                  <w:pPr>
                    <w:rPr>
                      <w:sz w:val="16"/>
                      <w:szCs w:val="16"/>
                    </w:rPr>
                  </w:pPr>
                  <w:r w:rsidRPr="006404CF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s9;AG(t1 -&gt; AF c1);True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E04DACA" w14:textId="77777777" w:rsidR="00D20ABF" w:rsidRDefault="00DD0E45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T2.9</w:t>
                  </w:r>
                </w:p>
              </w:tc>
            </w:tr>
            <w:tr w:rsidR="004D4AC9" w14:paraId="442CA8D7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71B38A" w14:textId="77777777" w:rsidR="004D4AC9" w:rsidRDefault="004D4AC9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 Model 5.txt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018F45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s1, s2, s3, s4, s5, s6, s7;</w:t>
                  </w:r>
                </w:p>
                <w:p w14:paraId="08E2379E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 : s1 - s2,</w:t>
                  </w:r>
                </w:p>
                <w:p w14:paraId="697C4AF0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t2 : s1 - s3,</w:t>
                  </w:r>
                </w:p>
                <w:p w14:paraId="6053CF46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t3 : s2 - s4,</w:t>
                  </w:r>
                </w:p>
                <w:p w14:paraId="0A439476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t4 : s2 - s5,</w:t>
                  </w:r>
                </w:p>
                <w:p w14:paraId="5DA33926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t5 : s3 - s6,</w:t>
                  </w:r>
                </w:p>
                <w:p w14:paraId="59D44F2E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lastRenderedPageBreak/>
                    <w:t xml:space="preserve">t6 : s3 - s7;               </w:t>
                  </w:r>
                </w:p>
                <w:p w14:paraId="40EE7286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 : ,</w:t>
                  </w:r>
                </w:p>
                <w:p w14:paraId="16AC5E37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 : p,</w:t>
                  </w:r>
                </w:p>
                <w:p w14:paraId="6DA72E28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 : p,</w:t>
                  </w:r>
                </w:p>
                <w:p w14:paraId="41A2ADFE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 : p,</w:t>
                  </w:r>
                </w:p>
                <w:p w14:paraId="18F9ADB0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 : ,</w:t>
                  </w:r>
                </w:p>
                <w:p w14:paraId="3D88E632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 : ,</w:t>
                  </w:r>
                </w:p>
                <w:p w14:paraId="47F3DAEA" w14:textId="77777777" w:rsidR="004D4AC9" w:rsidRPr="006404CF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 : ;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22192C" w14:textId="77777777" w:rsidR="004D4AC9" w:rsidRDefault="00E37F1C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T2.10</w:t>
                  </w:r>
                </w:p>
              </w:tc>
            </w:tr>
            <w:tr w:rsidR="004D4AC9" w14:paraId="6F7C4CF2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05623B0" w14:textId="77777777" w:rsidR="004D4AC9" w:rsidRDefault="004D4AC9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 Model 5 – Test Formulas.txt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A3D9C7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s1;AXp;True</w:t>
                  </w:r>
                </w:p>
                <w:p w14:paraId="3FE65BAB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s2;AXp;False</w:t>
                  </w:r>
                </w:p>
                <w:p w14:paraId="03579610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s3;AXp;False</w:t>
                  </w:r>
                </w:p>
                <w:p w14:paraId="52249677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s4;AXp;False</w:t>
                  </w:r>
                </w:p>
                <w:p w14:paraId="60AD24FA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s5;AXp;False</w:t>
                  </w:r>
                </w:p>
                <w:p w14:paraId="6D706B2D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s6;AXp;False</w:t>
                  </w:r>
                </w:p>
                <w:p w14:paraId="0CCC8DD2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s7;AXp;False</w:t>
                  </w:r>
                </w:p>
                <w:p w14:paraId="1E695721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s1;EXp;True</w:t>
                  </w:r>
                </w:p>
                <w:p w14:paraId="4A405C69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s2;EXp;True</w:t>
                  </w:r>
                </w:p>
                <w:p w14:paraId="222616AA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s3;EXp;False</w:t>
                  </w:r>
                </w:p>
                <w:p w14:paraId="2A404E87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s4;EXp;False</w:t>
                  </w:r>
                </w:p>
                <w:p w14:paraId="0011518F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s5;EXp;False</w:t>
                  </w:r>
                </w:p>
                <w:p w14:paraId="33729D7D" w14:textId="77777777" w:rsidR="003F2551" w:rsidRPr="003F2551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s6;EXp;False</w:t>
                  </w:r>
                </w:p>
                <w:p w14:paraId="4F108347" w14:textId="77777777" w:rsidR="004D4AC9" w:rsidRPr="006404CF" w:rsidRDefault="003F2551" w:rsidP="003F255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3F255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s7;EXp;False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7890B1E" w14:textId="77777777" w:rsidR="004D4AC9" w:rsidRDefault="00E37F1C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T2.11</w:t>
                  </w:r>
                </w:p>
              </w:tc>
            </w:tr>
            <w:tr w:rsidR="004D4AC9" w14:paraId="080706EA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EA0D1F5" w14:textId="77777777" w:rsidR="004D4AC9" w:rsidRDefault="004D4AC9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 Model 6.txt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A3692A" w14:textId="77777777" w:rsidR="001E3001" w:rsidRPr="001E3001" w:rsidRDefault="001E3001" w:rsidP="001E300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s1, s2, s3, s4, s5, s6, s7;</w:t>
                  </w:r>
                </w:p>
                <w:p w14:paraId="7A063CD5" w14:textId="77777777" w:rsidR="001E3001" w:rsidRPr="001E3001" w:rsidRDefault="001E3001" w:rsidP="001E300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 : s1 - s2,</w:t>
                  </w:r>
                </w:p>
                <w:p w14:paraId="5C58A9A5" w14:textId="77777777" w:rsidR="001E3001" w:rsidRPr="001E3001" w:rsidRDefault="001E3001" w:rsidP="001E300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t2 : s1 - s3,</w:t>
                  </w:r>
                </w:p>
                <w:p w14:paraId="5070F8EE" w14:textId="77777777" w:rsidR="001E3001" w:rsidRPr="001E3001" w:rsidRDefault="001E3001" w:rsidP="001E300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t3 : s2 - s4,</w:t>
                  </w:r>
                </w:p>
                <w:p w14:paraId="190AA212" w14:textId="77777777" w:rsidR="001E3001" w:rsidRPr="001E3001" w:rsidRDefault="001E3001" w:rsidP="001E300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t4 : s2 - s5,</w:t>
                  </w:r>
                </w:p>
                <w:p w14:paraId="47F85DB0" w14:textId="77777777" w:rsidR="001E3001" w:rsidRPr="001E3001" w:rsidRDefault="001E3001" w:rsidP="001E300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t5 : s3 - s6,</w:t>
                  </w:r>
                </w:p>
                <w:p w14:paraId="1E2EF7EA" w14:textId="77777777" w:rsidR="001E3001" w:rsidRPr="001E3001" w:rsidRDefault="001E3001" w:rsidP="001E300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 xml:space="preserve">t6 : s3 - s7;               </w:t>
                  </w:r>
                </w:p>
                <w:p w14:paraId="0AE990B8" w14:textId="77777777" w:rsidR="001E3001" w:rsidRPr="001E3001" w:rsidRDefault="001E3001" w:rsidP="001E300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 : ,</w:t>
                  </w:r>
                </w:p>
                <w:p w14:paraId="3D61ABF9" w14:textId="77777777" w:rsidR="001E3001" w:rsidRPr="001E3001" w:rsidRDefault="001E3001" w:rsidP="001E300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 : ,</w:t>
                  </w:r>
                </w:p>
                <w:p w14:paraId="670F5415" w14:textId="77777777" w:rsidR="001E3001" w:rsidRPr="001E3001" w:rsidRDefault="001E3001" w:rsidP="001E300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 : ,</w:t>
                  </w:r>
                </w:p>
                <w:p w14:paraId="5219A7A8" w14:textId="77777777" w:rsidR="001E3001" w:rsidRPr="001E3001" w:rsidRDefault="001E3001" w:rsidP="001E300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 : p,</w:t>
                  </w:r>
                </w:p>
                <w:p w14:paraId="3D41C5CD" w14:textId="77777777" w:rsidR="001E3001" w:rsidRPr="001E3001" w:rsidRDefault="001E3001" w:rsidP="001E300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 : p,</w:t>
                  </w:r>
                </w:p>
                <w:p w14:paraId="1F4E2749" w14:textId="77777777" w:rsidR="001E3001" w:rsidRPr="001E3001" w:rsidRDefault="001E3001" w:rsidP="001E300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 : p,</w:t>
                  </w:r>
                </w:p>
                <w:p w14:paraId="1445DEE2" w14:textId="77777777" w:rsidR="004D4AC9" w:rsidRPr="006404CF" w:rsidRDefault="001E3001" w:rsidP="001E3001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1E3001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 : ;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8442E4" w14:textId="77777777" w:rsidR="004D4AC9" w:rsidRDefault="00E37F1C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T2.12</w:t>
                  </w:r>
                </w:p>
              </w:tc>
            </w:tr>
            <w:tr w:rsidR="004D4AC9" w14:paraId="1CC7B37B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A0E992" w14:textId="77777777" w:rsidR="004D4AC9" w:rsidRDefault="004D4AC9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 Model 6 – Test Formulas.txt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2D401D" w14:textId="77777777" w:rsidR="00243230" w:rsidRPr="00243230" w:rsidRDefault="00243230" w:rsidP="002432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s1;AFp;False</w:t>
                  </w:r>
                </w:p>
                <w:p w14:paraId="4B01433E" w14:textId="77777777" w:rsidR="00243230" w:rsidRPr="00243230" w:rsidRDefault="00243230" w:rsidP="002432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s2;AFp;True</w:t>
                  </w:r>
                </w:p>
                <w:p w14:paraId="0A7D8FE5" w14:textId="77777777" w:rsidR="00243230" w:rsidRPr="00243230" w:rsidRDefault="00243230" w:rsidP="002432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s3;AFp;False</w:t>
                  </w:r>
                </w:p>
                <w:p w14:paraId="0E060D06" w14:textId="77777777" w:rsidR="00243230" w:rsidRPr="00243230" w:rsidRDefault="00243230" w:rsidP="002432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s4;AFp;True</w:t>
                  </w:r>
                </w:p>
                <w:p w14:paraId="192E67F0" w14:textId="77777777" w:rsidR="00243230" w:rsidRPr="00243230" w:rsidRDefault="00243230" w:rsidP="002432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s5;AFp;True</w:t>
                  </w:r>
                </w:p>
                <w:p w14:paraId="245623FA" w14:textId="77777777" w:rsidR="00243230" w:rsidRPr="00243230" w:rsidRDefault="00243230" w:rsidP="002432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s6;AFp;True</w:t>
                  </w:r>
                </w:p>
                <w:p w14:paraId="17AEF3BB" w14:textId="77777777" w:rsidR="00243230" w:rsidRPr="00243230" w:rsidRDefault="00243230" w:rsidP="002432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s7;AFp;False</w:t>
                  </w:r>
                </w:p>
                <w:p w14:paraId="2DC91278" w14:textId="77777777" w:rsidR="00243230" w:rsidRPr="00243230" w:rsidRDefault="00243230" w:rsidP="002432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s1;EFp;True</w:t>
                  </w:r>
                </w:p>
                <w:p w14:paraId="15D64EA7" w14:textId="77777777" w:rsidR="00243230" w:rsidRPr="00243230" w:rsidRDefault="00243230" w:rsidP="002432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lastRenderedPageBreak/>
                    <w:t>s2;EFp;True</w:t>
                  </w:r>
                </w:p>
                <w:p w14:paraId="599413F7" w14:textId="77777777" w:rsidR="00243230" w:rsidRPr="00243230" w:rsidRDefault="00243230" w:rsidP="002432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s3;EFp;True</w:t>
                  </w:r>
                </w:p>
                <w:p w14:paraId="20CEC685" w14:textId="77777777" w:rsidR="00243230" w:rsidRPr="00243230" w:rsidRDefault="00243230" w:rsidP="002432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s4;EFp;True</w:t>
                  </w:r>
                </w:p>
                <w:p w14:paraId="37A2A359" w14:textId="77777777" w:rsidR="00243230" w:rsidRPr="00243230" w:rsidRDefault="00243230" w:rsidP="002432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s5;EFp;True</w:t>
                  </w:r>
                </w:p>
                <w:p w14:paraId="75616EA9" w14:textId="77777777" w:rsidR="00243230" w:rsidRPr="00243230" w:rsidRDefault="00243230" w:rsidP="002432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s6;EFp;True</w:t>
                  </w:r>
                </w:p>
                <w:p w14:paraId="35DF47B9" w14:textId="77777777" w:rsidR="004D4AC9" w:rsidRPr="006404CF" w:rsidRDefault="00243230" w:rsidP="0024323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4323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s7;EFp;False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CF67A3" w14:textId="77777777" w:rsidR="004D4AC9" w:rsidRDefault="00E37F1C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T2.13</w:t>
                  </w:r>
                </w:p>
              </w:tc>
            </w:tr>
            <w:tr w:rsidR="004D4AC9" w14:paraId="75492C9E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43D324D" w14:textId="77777777" w:rsidR="004D4AC9" w:rsidRDefault="004D4AC9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 Model 7.txt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BF8BCA" w14:textId="77777777" w:rsidR="002F09E5" w:rsidRPr="002F09E5" w:rsidRDefault="002F09E5" w:rsidP="002F09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s1, s2, s3, s4, s5, s6, s7;</w:t>
                  </w:r>
                </w:p>
                <w:p w14:paraId="116299BB" w14:textId="77777777" w:rsidR="002F09E5" w:rsidRPr="002F09E5" w:rsidRDefault="002F09E5" w:rsidP="002F09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t1 : s1 - s2,</w:t>
                  </w:r>
                </w:p>
                <w:p w14:paraId="0EB04A24" w14:textId="77777777" w:rsidR="002F09E5" w:rsidRPr="002F09E5" w:rsidRDefault="002F09E5" w:rsidP="002F09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t2 : s1 - s3,</w:t>
                  </w:r>
                </w:p>
                <w:p w14:paraId="1C190B31" w14:textId="77777777" w:rsidR="002F09E5" w:rsidRPr="002F09E5" w:rsidRDefault="002F09E5" w:rsidP="002F09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t3 : s2 - s4,</w:t>
                  </w:r>
                </w:p>
                <w:p w14:paraId="07CF0E8D" w14:textId="77777777" w:rsidR="002F09E5" w:rsidRPr="002F09E5" w:rsidRDefault="002F09E5" w:rsidP="002F09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t4 : s2 - s5,</w:t>
                  </w:r>
                </w:p>
                <w:p w14:paraId="2D6DF018" w14:textId="77777777" w:rsidR="002F09E5" w:rsidRPr="002F09E5" w:rsidRDefault="002F09E5" w:rsidP="002F09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t5 : s3 - s6,</w:t>
                  </w:r>
                </w:p>
                <w:p w14:paraId="6DA09D63" w14:textId="77777777" w:rsidR="002F09E5" w:rsidRPr="002F09E5" w:rsidRDefault="002F09E5" w:rsidP="002F09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 xml:space="preserve">t6 : s3 - s7;               </w:t>
                  </w:r>
                </w:p>
                <w:p w14:paraId="45C2C28B" w14:textId="77777777" w:rsidR="002F09E5" w:rsidRPr="002F09E5" w:rsidRDefault="002F09E5" w:rsidP="002F09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 : p,</w:t>
                  </w:r>
                </w:p>
                <w:p w14:paraId="5BAE37C5" w14:textId="77777777" w:rsidR="002F09E5" w:rsidRPr="002F09E5" w:rsidRDefault="002F09E5" w:rsidP="002F09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 : p,</w:t>
                  </w:r>
                </w:p>
                <w:p w14:paraId="459E6246" w14:textId="77777777" w:rsidR="002F09E5" w:rsidRPr="002F09E5" w:rsidRDefault="002F09E5" w:rsidP="002F09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 : p,</w:t>
                  </w:r>
                </w:p>
                <w:p w14:paraId="682CEBDF" w14:textId="77777777" w:rsidR="002F09E5" w:rsidRPr="002F09E5" w:rsidRDefault="002F09E5" w:rsidP="002F09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 : p q,</w:t>
                  </w:r>
                </w:p>
                <w:p w14:paraId="1E61BF0D" w14:textId="77777777" w:rsidR="002F09E5" w:rsidRPr="002F09E5" w:rsidRDefault="002F09E5" w:rsidP="002F09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 : ,</w:t>
                  </w:r>
                </w:p>
                <w:p w14:paraId="26EB24EC" w14:textId="77777777" w:rsidR="002F09E5" w:rsidRPr="002F09E5" w:rsidRDefault="002F09E5" w:rsidP="002F09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 : q,</w:t>
                  </w:r>
                </w:p>
                <w:p w14:paraId="25F44B5A" w14:textId="77777777" w:rsidR="004D4AC9" w:rsidRPr="006404CF" w:rsidRDefault="002F09E5" w:rsidP="002F09E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F09E5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 : q;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FB7877" w14:textId="77777777" w:rsidR="004D4AC9" w:rsidRDefault="00E37F1C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T2.14</w:t>
                  </w:r>
                </w:p>
              </w:tc>
            </w:tr>
            <w:tr w:rsidR="004D4AC9" w14:paraId="1B2D41D8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419CDE" w14:textId="77777777" w:rsidR="004D4AC9" w:rsidRDefault="004D4AC9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Print Model 7 – Test Formulas.txt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2BA0AD" w14:textId="77777777" w:rsidR="00236CD0" w:rsidRPr="00236CD0" w:rsidRDefault="00236CD0" w:rsidP="00236CD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s1;A(p U q);False</w:t>
                  </w:r>
                </w:p>
                <w:p w14:paraId="3FBFF73F" w14:textId="77777777" w:rsidR="00236CD0" w:rsidRPr="00236CD0" w:rsidRDefault="00236CD0" w:rsidP="00236CD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s2;A(p U q);False</w:t>
                  </w:r>
                </w:p>
                <w:p w14:paraId="427D0307" w14:textId="77777777" w:rsidR="00236CD0" w:rsidRPr="00236CD0" w:rsidRDefault="00236CD0" w:rsidP="00236CD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s3;A(p U q);True</w:t>
                  </w:r>
                </w:p>
                <w:p w14:paraId="50EA06E6" w14:textId="77777777" w:rsidR="00236CD0" w:rsidRPr="00236CD0" w:rsidRDefault="00236CD0" w:rsidP="00236CD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s4;A(p U q);True</w:t>
                  </w:r>
                </w:p>
                <w:p w14:paraId="3D1779D9" w14:textId="77777777" w:rsidR="00236CD0" w:rsidRPr="00236CD0" w:rsidRDefault="00236CD0" w:rsidP="00236CD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s5;A(p U q);False</w:t>
                  </w:r>
                </w:p>
                <w:p w14:paraId="48AA60EF" w14:textId="77777777" w:rsidR="00236CD0" w:rsidRPr="00236CD0" w:rsidRDefault="00236CD0" w:rsidP="00236CD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s6;A(p U q);True</w:t>
                  </w:r>
                </w:p>
                <w:p w14:paraId="4B558844" w14:textId="77777777" w:rsidR="00236CD0" w:rsidRPr="00236CD0" w:rsidRDefault="00236CD0" w:rsidP="00236CD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s7;A(p U q);True</w:t>
                  </w:r>
                </w:p>
                <w:p w14:paraId="2B597192" w14:textId="77777777" w:rsidR="00236CD0" w:rsidRPr="00236CD0" w:rsidRDefault="00236CD0" w:rsidP="00236CD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s1;E(p U q);True</w:t>
                  </w:r>
                </w:p>
                <w:p w14:paraId="2166B1DA" w14:textId="77777777" w:rsidR="00236CD0" w:rsidRPr="00236CD0" w:rsidRDefault="00236CD0" w:rsidP="00236CD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s2;E(p U q);True</w:t>
                  </w:r>
                </w:p>
                <w:p w14:paraId="7BC1BA6E" w14:textId="77777777" w:rsidR="00236CD0" w:rsidRPr="00236CD0" w:rsidRDefault="00236CD0" w:rsidP="00236CD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s3;E(p U q);True</w:t>
                  </w:r>
                </w:p>
                <w:p w14:paraId="5219FDAE" w14:textId="77777777" w:rsidR="00236CD0" w:rsidRPr="00236CD0" w:rsidRDefault="00236CD0" w:rsidP="00236CD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s4;E(p U q);True</w:t>
                  </w:r>
                </w:p>
                <w:p w14:paraId="4A25CF75" w14:textId="77777777" w:rsidR="00236CD0" w:rsidRPr="00236CD0" w:rsidRDefault="00236CD0" w:rsidP="00236CD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s5;E(p U q);False</w:t>
                  </w:r>
                </w:p>
                <w:p w14:paraId="27948DC7" w14:textId="77777777" w:rsidR="00236CD0" w:rsidRPr="00236CD0" w:rsidRDefault="00236CD0" w:rsidP="00236CD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s6;E(p U q);True</w:t>
                  </w:r>
                </w:p>
                <w:p w14:paraId="090FCFB5" w14:textId="77777777" w:rsidR="004D4AC9" w:rsidRPr="006404CF" w:rsidRDefault="00236CD0" w:rsidP="00236CD0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</w:pPr>
                  <w:r w:rsidRPr="00236CD0">
                    <w:rPr>
                      <w:rFonts w:ascii="Courier New" w:hAnsi="Courier New" w:cs="Courier New"/>
                      <w:noProof/>
                      <w:sz w:val="18"/>
                      <w:szCs w:val="18"/>
                    </w:rPr>
                    <w:t>s7;E(p U q);True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A00003" w14:textId="77777777" w:rsidR="004D4AC9" w:rsidRDefault="00E37F1C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T2.15</w:t>
                  </w:r>
                </w:p>
              </w:tc>
            </w:tr>
            <w:tr w:rsidR="001458CE" w14:paraId="27704730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43AB46" w14:textId="77777777" w:rsidR="001458CE" w:rsidRDefault="00CB2EFD" w:rsidP="00D52972">
                  <w:pPr>
                    <w:numPr>
                      <w:ilvl w:val="0"/>
                      <w:numId w:val="3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Run all test </w:t>
                  </w:r>
                  <w:r w:rsidR="001458CE">
                    <w:rPr>
                      <w:sz w:val="16"/>
                      <w:szCs w:val="16"/>
                    </w:rPr>
                    <w:t>formulas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1458CE">
                    <w:rPr>
                      <w:sz w:val="16"/>
                      <w:szCs w:val="16"/>
                    </w:rPr>
                    <w:t xml:space="preserve">with their expected results as described </w:t>
                  </w:r>
                  <w:r>
                    <w:rPr>
                      <w:sz w:val="16"/>
                      <w:szCs w:val="16"/>
                    </w:rPr>
                    <w:t>above.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0E71EC" w14:textId="77777777" w:rsidR="001458CE" w:rsidRPr="001458CE" w:rsidRDefault="001458CE" w:rsidP="00D52972">
                  <w:pPr>
                    <w:pStyle w:val="af5"/>
                    <w:numPr>
                      <w:ilvl w:val="0"/>
                      <w:numId w:val="4"/>
                    </w:numPr>
                    <w:rPr>
                      <w:sz w:val="16"/>
                      <w:szCs w:val="16"/>
                    </w:rPr>
                  </w:pPr>
                  <w:r w:rsidRPr="001458CE">
                    <w:rPr>
                      <w:sz w:val="16"/>
                      <w:szCs w:val="16"/>
                    </w:rPr>
                    <w:t xml:space="preserve">All formulas </w:t>
                  </w:r>
                  <w:r w:rsidR="00774599">
                    <w:rPr>
                      <w:sz w:val="16"/>
                      <w:szCs w:val="16"/>
                    </w:rPr>
                    <w:t>matched their expected results</w:t>
                  </w:r>
                  <w:r w:rsidRPr="001458CE">
                    <w:rPr>
                      <w:sz w:val="16"/>
                      <w:szCs w:val="16"/>
                    </w:rPr>
                    <w:t>.</w:t>
                  </w:r>
                </w:p>
                <w:p w14:paraId="6A354E3D" w14:textId="77777777" w:rsidR="001458CE" w:rsidRPr="001458CE" w:rsidRDefault="00CB2EFD" w:rsidP="00D52972">
                  <w:pPr>
                    <w:pStyle w:val="af5"/>
                    <w:numPr>
                      <w:ilvl w:val="0"/>
                      <w:numId w:val="4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All test r</w:t>
                  </w:r>
                  <w:r w:rsidR="001458CE" w:rsidRPr="001458CE">
                    <w:rPr>
                      <w:sz w:val="16"/>
                      <w:szCs w:val="16"/>
                    </w:rPr>
                    <w:t>esult</w:t>
                  </w:r>
                  <w:r>
                    <w:rPr>
                      <w:sz w:val="16"/>
                      <w:szCs w:val="16"/>
                    </w:rPr>
                    <w:t>s are</w:t>
                  </w:r>
                  <w:r w:rsidR="001458CE" w:rsidRPr="001458CE">
                    <w:rPr>
                      <w:sz w:val="16"/>
                      <w:szCs w:val="16"/>
                    </w:rPr>
                    <w:t xml:space="preserve"> marked as passed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075C65" w14:textId="77777777" w:rsidR="001458CE" w:rsidRDefault="001458CE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T2.</w:t>
                  </w:r>
                  <w:r w:rsidR="00DD0E45">
                    <w:rPr>
                      <w:sz w:val="16"/>
                      <w:szCs w:val="16"/>
                    </w:rPr>
                    <w:t>1</w:t>
                  </w:r>
                  <w:r w:rsidR="00C575ED">
                    <w:rPr>
                      <w:sz w:val="16"/>
                      <w:szCs w:val="16"/>
                    </w:rPr>
                    <w:t>6</w:t>
                  </w:r>
                </w:p>
              </w:tc>
            </w:tr>
          </w:tbl>
          <w:p w14:paraId="1967D4A1" w14:textId="77777777" w:rsidR="00665F02" w:rsidRDefault="00665F02" w:rsidP="00D2509E">
            <w:pPr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20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42"/>
            </w:tblGrid>
            <w:tr w:rsidR="00665F02" w:rsidRPr="00B65015" w14:paraId="397A1C07" w14:textId="77777777" w:rsidTr="00D2509E">
              <w:tc>
                <w:tcPr>
                  <w:tcW w:w="2042" w:type="dxa"/>
                  <w:tcBorders>
                    <w:bottom w:val="single" w:sz="4" w:space="0" w:color="auto"/>
                  </w:tcBorders>
                  <w:shd w:val="clear" w:color="auto" w:fill="D9D9D9"/>
                </w:tcPr>
                <w:p w14:paraId="3F54F64F" w14:textId="77777777" w:rsidR="00665F02" w:rsidRPr="00B65015" w:rsidRDefault="00665F02" w:rsidP="00D2509E">
                  <w:pPr>
                    <w:rPr>
                      <w:b/>
                    </w:rPr>
                  </w:pPr>
                  <w:r w:rsidRPr="00B65015">
                    <w:rPr>
                      <w:b/>
                      <w:sz w:val="16"/>
                      <w:szCs w:val="16"/>
                    </w:rPr>
                    <w:lastRenderedPageBreak/>
                    <w:t>Result</w:t>
                  </w:r>
                </w:p>
              </w:tc>
            </w:tr>
            <w:tr w:rsidR="00665F02" w14:paraId="27DE4D8C" w14:textId="77777777" w:rsidTr="00D2509E">
              <w:tc>
                <w:tcPr>
                  <w:tcW w:w="2042" w:type="dxa"/>
                  <w:tcBorders>
                    <w:bottom w:val="single" w:sz="4" w:space="0" w:color="auto"/>
                  </w:tcBorders>
                </w:tcPr>
                <w:p w14:paraId="1C91FE87" w14:textId="77777777" w:rsidR="00665F02" w:rsidRDefault="00665F02" w:rsidP="00D2509E">
                  <w:r w:rsidRPr="00B65015">
                    <w:rPr>
                      <w:sz w:val="16"/>
                      <w:szCs w:val="16"/>
                    </w:rPr>
                    <w:t xml:space="preserve">Pass </w:t>
                  </w:r>
                  <w:r>
                    <w:rPr>
                      <w:rFonts w:ascii="Times New Roman" w:hAnsi="Times New Roman"/>
                      <w:bCs/>
                    </w:rPr>
                    <w:sym w:font="Wingdings" w:char="F0FE"/>
                  </w:r>
                  <w:r w:rsidRPr="00B65015">
                    <w:rPr>
                      <w:rFonts w:ascii="Times New Roman" w:hAnsi="Times New Roman"/>
                      <w:b/>
                      <w:bCs/>
                    </w:rPr>
                    <w:t>  </w:t>
                  </w:r>
                  <w:r w:rsidRPr="00B65015">
                    <w:rPr>
                      <w:sz w:val="16"/>
                      <w:szCs w:val="16"/>
                    </w:rPr>
                    <w:t xml:space="preserve">Fail </w:t>
                  </w:r>
                  <w:r w:rsidRPr="00631E80">
                    <w:rPr>
                      <w:rFonts w:ascii="Times New Roman" w:hAnsi="Times New Roman"/>
                      <w:bCs/>
                    </w:rPr>
                    <w:sym w:font="Wingdings" w:char="F0A8"/>
                  </w:r>
                  <w:r w:rsidRPr="00B65015">
                    <w:rPr>
                      <w:rFonts w:ascii="Times New Roman" w:hAnsi="Times New Roman"/>
                      <w:b/>
                      <w:bCs/>
                    </w:rPr>
                    <w:t xml:space="preserve">   </w:t>
                  </w:r>
                  <w:r w:rsidRPr="00B65015">
                    <w:rPr>
                      <w:sz w:val="16"/>
                      <w:szCs w:val="16"/>
                    </w:rPr>
                    <w:t xml:space="preserve">N/A </w:t>
                  </w:r>
                  <w:r w:rsidRPr="00631E80">
                    <w:rPr>
                      <w:rFonts w:ascii="Times New Roman" w:hAnsi="Times New Roman"/>
                      <w:bCs/>
                    </w:rPr>
                    <w:sym w:font="Wingdings" w:char="F0A8"/>
                  </w:r>
                </w:p>
              </w:tc>
            </w:tr>
            <w:tr w:rsidR="00665F02" w:rsidRPr="00B65015" w14:paraId="582B21C8" w14:textId="77777777" w:rsidTr="00D2509E">
              <w:tc>
                <w:tcPr>
                  <w:tcW w:w="2042" w:type="dxa"/>
                  <w:shd w:val="clear" w:color="auto" w:fill="D9D9D9"/>
                </w:tcPr>
                <w:p w14:paraId="1651B8CC" w14:textId="77777777" w:rsidR="00665F02" w:rsidRPr="00B65015" w:rsidRDefault="00665F02" w:rsidP="00D2509E">
                  <w:pPr>
                    <w:rPr>
                      <w:b/>
                    </w:rPr>
                  </w:pPr>
                  <w:r w:rsidRPr="00B65015">
                    <w:rPr>
                      <w:b/>
                      <w:sz w:val="16"/>
                      <w:szCs w:val="16"/>
                    </w:rPr>
                    <w:t>Initials/Date</w:t>
                  </w:r>
                </w:p>
              </w:tc>
            </w:tr>
            <w:tr w:rsidR="00665F02" w14:paraId="04D7AF87" w14:textId="77777777" w:rsidTr="00D2509E">
              <w:trPr>
                <w:trHeight w:val="332"/>
              </w:trPr>
              <w:tc>
                <w:tcPr>
                  <w:tcW w:w="2042" w:type="dxa"/>
                </w:tcPr>
                <w:p w14:paraId="09BBCDED" w14:textId="0ED98B03" w:rsidR="00665F02" w:rsidRDefault="00A97F77" w:rsidP="00D2509E">
                  <w:r>
                    <w:t>BS/07-28-21</w:t>
                  </w:r>
                </w:p>
              </w:tc>
            </w:tr>
          </w:tbl>
          <w:p w14:paraId="61758AE2" w14:textId="77777777" w:rsidR="00665F02" w:rsidRDefault="00665F02" w:rsidP="00D2509E">
            <w:pPr>
              <w:rPr>
                <w:rFonts w:eastAsia="Calibri" w:cs="Arial"/>
              </w:rPr>
            </w:pPr>
          </w:p>
        </w:tc>
      </w:tr>
      <w:tr w:rsidR="00A04723" w14:paraId="0C8E4BFB" w14:textId="77777777" w:rsidTr="00743F23"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323A2" w14:textId="77777777" w:rsidR="00A04723" w:rsidRDefault="00A04723" w:rsidP="00D2509E">
            <w:pPr>
              <w:jc w:val="center"/>
              <w:rPr>
                <w:rFonts w:eastAsia="Calibri" w:cs="Arial"/>
              </w:rPr>
            </w:pPr>
            <w:r>
              <w:lastRenderedPageBreak/>
              <w:t>T3</w:t>
            </w:r>
          </w:p>
        </w:tc>
        <w:tc>
          <w:tcPr>
            <w:tcW w:w="121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2050" w:type="dxa"/>
              <w:tblBorders>
                <w:top w:val="dotted" w:sz="8" w:space="0" w:color="auto"/>
                <w:left w:val="dotted" w:sz="8" w:space="0" w:color="auto"/>
                <w:bottom w:val="dotted" w:sz="8" w:space="0" w:color="auto"/>
                <w:right w:val="dotted" w:sz="8" w:space="0" w:color="auto"/>
                <w:insideH w:val="dotted" w:sz="8" w:space="0" w:color="auto"/>
                <w:insideV w:val="dotted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80"/>
              <w:gridCol w:w="5220"/>
              <w:gridCol w:w="1350"/>
            </w:tblGrid>
            <w:tr w:rsidR="00A04723" w14:paraId="200E7826" w14:textId="77777777" w:rsidTr="00D2509E">
              <w:tc>
                <w:tcPr>
                  <w:tcW w:w="12050" w:type="dxa"/>
                  <w:gridSpan w:val="3"/>
                  <w:shd w:val="clear" w:color="auto" w:fill="FFFFCC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38AD4B2" w14:textId="77777777" w:rsidR="00A04723" w:rsidRPr="00DE07DE" w:rsidRDefault="00A04723" w:rsidP="00664CCC">
                  <w:pPr>
                    <w:rPr>
                      <w:b/>
                      <w:sz w:val="16"/>
                      <w:szCs w:val="16"/>
                    </w:rPr>
                  </w:pPr>
                  <w:r w:rsidRPr="00DE07DE">
                    <w:rPr>
                      <w:b/>
                      <w:sz w:val="16"/>
                      <w:szCs w:val="16"/>
                    </w:rPr>
                    <w:t xml:space="preserve">This </w:t>
                  </w:r>
                  <w:r>
                    <w:rPr>
                      <w:b/>
                      <w:sz w:val="16"/>
                      <w:szCs w:val="16"/>
                    </w:rPr>
                    <w:t xml:space="preserve">test demonstrates that the CTL Model Checker GUI return the correct </w:t>
                  </w:r>
                  <w:r w:rsidR="00664CCC">
                    <w:rPr>
                      <w:b/>
                      <w:sz w:val="16"/>
                      <w:szCs w:val="16"/>
                    </w:rPr>
                    <w:t xml:space="preserve">result </w:t>
                  </w:r>
                  <w:r>
                    <w:rPr>
                      <w:b/>
                      <w:sz w:val="16"/>
                      <w:szCs w:val="16"/>
                    </w:rPr>
                    <w:t>for a given State ID/CTL formula.</w:t>
                  </w:r>
                </w:p>
              </w:tc>
            </w:tr>
            <w:tr w:rsidR="00A04723" w14:paraId="769F2B9B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6240838" w14:textId="77777777" w:rsidR="00A04723" w:rsidRPr="00A6192F" w:rsidRDefault="00664CCC" w:rsidP="00D52972">
                  <w:pPr>
                    <w:numPr>
                      <w:ilvl w:val="0"/>
                      <w:numId w:val="6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Run “CTL Model Checker” application.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5C31F3" w14:textId="77777777" w:rsidR="00A04723" w:rsidRPr="00A6192F" w:rsidRDefault="00A04723" w:rsidP="00D2509E">
                  <w:pPr>
                    <w:rPr>
                      <w:sz w:val="16"/>
                      <w:szCs w:val="16"/>
                    </w:rPr>
                  </w:pPr>
                  <w:r w:rsidRPr="00A6192F">
                    <w:rPr>
                      <w:sz w:val="16"/>
                      <w:szCs w:val="16"/>
                    </w:rPr>
                    <w:t>--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F4F671" w14:textId="77777777" w:rsidR="00A04723" w:rsidRPr="00B62BA6" w:rsidRDefault="00A04723" w:rsidP="00D2509E">
                  <w:pPr>
                    <w:rPr>
                      <w:sz w:val="16"/>
                      <w:szCs w:val="16"/>
                    </w:rPr>
                  </w:pPr>
                  <w:r w:rsidRPr="00B62BA6">
                    <w:rPr>
                      <w:sz w:val="16"/>
                      <w:szCs w:val="16"/>
                    </w:rPr>
                    <w:t>--</w:t>
                  </w:r>
                </w:p>
              </w:tc>
            </w:tr>
            <w:tr w:rsidR="00A04723" w14:paraId="3F4434FA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358E25A" w14:textId="77777777" w:rsidR="00A04723" w:rsidRPr="00A6192F" w:rsidRDefault="00A04723" w:rsidP="00EA7BE5">
                  <w:pPr>
                    <w:numPr>
                      <w:ilvl w:val="0"/>
                      <w:numId w:val="6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rFonts w:cs="Arial"/>
                      <w:sz w:val="16"/>
                      <w:szCs w:val="16"/>
                    </w:rPr>
                    <w:t xml:space="preserve">Browse </w:t>
                  </w:r>
                  <w:r w:rsidR="00EA7BE5">
                    <w:rPr>
                      <w:rFonts w:cs="Arial"/>
                      <w:sz w:val="16"/>
                      <w:szCs w:val="16"/>
                    </w:rPr>
                    <w:t>and load</w:t>
                  </w:r>
                  <w:r>
                    <w:rPr>
                      <w:rFonts w:cs="Arial"/>
                      <w:sz w:val="16"/>
                      <w:szCs w:val="16"/>
                    </w:rPr>
                    <w:t xml:space="preserve"> “Model 1.txt”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F07914" w14:textId="77777777" w:rsidR="00A04723" w:rsidRPr="00A6192F" w:rsidRDefault="00E26EAA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Model 1 is loaded successfully.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B61BAB4" w14:textId="77777777" w:rsidR="00A04723" w:rsidRPr="00B62BA6" w:rsidRDefault="00E26EAA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T3.2</w:t>
                  </w:r>
                </w:p>
              </w:tc>
            </w:tr>
            <w:tr w:rsidR="00A04723" w14:paraId="6C27E73B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B12D64" w14:textId="77777777" w:rsidR="00A04723" w:rsidRPr="006C279F" w:rsidRDefault="00EA7BE5" w:rsidP="00EA7BE5">
                  <w:pPr>
                    <w:numPr>
                      <w:ilvl w:val="0"/>
                      <w:numId w:val="6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Select state s1, </w:t>
                  </w:r>
                  <w:r w:rsidR="00A04723">
                    <w:rPr>
                      <w:sz w:val="16"/>
                      <w:szCs w:val="16"/>
                    </w:rPr>
                    <w:t xml:space="preserve">type in </w:t>
                  </w:r>
                  <w:r w:rsidR="00303E55">
                    <w:rPr>
                      <w:rFonts w:ascii="Courier New" w:hAnsi="Courier New" w:cs="Courier New"/>
                      <w:noProof/>
                      <w:szCs w:val="20"/>
                    </w:rPr>
                    <w:t>“</w:t>
                  </w:r>
                  <w:r w:rsidR="00664CCC">
                    <w:rPr>
                      <w:rFonts w:ascii="Courier New" w:hAnsi="Courier New" w:cs="Courier New"/>
                      <w:noProof/>
                      <w:szCs w:val="20"/>
                    </w:rPr>
                    <w:t>EGp and AGq”</w:t>
                  </w:r>
                  <w:r w:rsidR="00664CCC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on CTL formula box </w:t>
                  </w:r>
                  <w:r w:rsidR="00664CCC">
                    <w:rPr>
                      <w:sz w:val="16"/>
                      <w:szCs w:val="16"/>
                    </w:rPr>
                    <w:t>and press Check button.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627359C" w14:textId="77777777" w:rsidR="00A04723" w:rsidRPr="00665F02" w:rsidRDefault="00664CCC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 formula does NOT hold in state s1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408B2B" w14:textId="77777777" w:rsidR="00A04723" w:rsidRPr="00B62BA6" w:rsidRDefault="00664CCC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T3.3</w:t>
                  </w:r>
                </w:p>
              </w:tc>
            </w:tr>
            <w:tr w:rsidR="00664CCC" w14:paraId="56D5F482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1DEB0E1" w14:textId="77777777" w:rsidR="00664CCC" w:rsidRPr="006C279F" w:rsidRDefault="00EA7BE5" w:rsidP="00EA7BE5">
                  <w:pPr>
                    <w:numPr>
                      <w:ilvl w:val="0"/>
                      <w:numId w:val="6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Select state s2, type in </w:t>
                  </w:r>
                  <w:r w:rsidR="00303E55">
                    <w:rPr>
                      <w:rFonts w:ascii="Courier New" w:hAnsi="Courier New" w:cs="Courier New"/>
                      <w:noProof/>
                      <w:szCs w:val="20"/>
                    </w:rPr>
                    <w:t>“</w:t>
                  </w:r>
                  <w:r w:rsidR="00664CCC">
                    <w:rPr>
                      <w:rFonts w:ascii="Courier New" w:hAnsi="Courier New" w:cs="Courier New"/>
                      <w:noProof/>
                      <w:szCs w:val="20"/>
                    </w:rPr>
                    <w:t>(not AGp) or EFq”</w:t>
                  </w:r>
                  <w:r w:rsidR="00664CCC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on CTL formula box </w:t>
                  </w:r>
                  <w:r w:rsidR="00664CCC">
                    <w:rPr>
                      <w:sz w:val="16"/>
                      <w:szCs w:val="16"/>
                    </w:rPr>
                    <w:t>and press Check button.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3477AF" w14:textId="77777777" w:rsidR="00664CCC" w:rsidRPr="00665F02" w:rsidRDefault="00664CCC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 formula  holds in state s2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E06D82" w14:textId="77777777" w:rsidR="00664CCC" w:rsidRPr="00B62BA6" w:rsidRDefault="00664CCC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T3.4</w:t>
                  </w:r>
                </w:p>
              </w:tc>
            </w:tr>
            <w:tr w:rsidR="00303E55" w14:paraId="346CDB76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1208B9" w14:textId="77777777" w:rsidR="00303E55" w:rsidRPr="006C279F" w:rsidRDefault="00EA7BE5" w:rsidP="00D52972">
                  <w:pPr>
                    <w:numPr>
                      <w:ilvl w:val="0"/>
                      <w:numId w:val="6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lastRenderedPageBreak/>
                    <w:t>Select state s3, type in</w:t>
                  </w:r>
                  <w:r w:rsidR="00303E55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noProof/>
                      <w:szCs w:val="20"/>
                    </w:rPr>
                    <w:t>“</w:t>
                  </w:r>
                  <w:r w:rsidR="00303E55">
                    <w:rPr>
                      <w:rFonts w:ascii="Courier New" w:hAnsi="Courier New" w:cs="Courier New"/>
                      <w:noProof/>
                      <w:szCs w:val="20"/>
                    </w:rPr>
                    <w:t>EG(r-&gt;t)”</w:t>
                  </w:r>
                  <w:r w:rsidR="00303E55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on CTL formula box </w:t>
                  </w:r>
                  <w:r w:rsidR="00303E55">
                    <w:rPr>
                      <w:sz w:val="16"/>
                      <w:szCs w:val="16"/>
                    </w:rPr>
                    <w:t>and press Check button.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E597D1" w14:textId="77777777" w:rsidR="00303E55" w:rsidRPr="00665F02" w:rsidRDefault="00303E55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 formula  holds in state s3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9FE1B5F" w14:textId="77777777" w:rsidR="00303E55" w:rsidRPr="00B62BA6" w:rsidRDefault="00303E55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T3.5</w:t>
                  </w:r>
                </w:p>
              </w:tc>
            </w:tr>
            <w:tr w:rsidR="007F6B7F" w14:paraId="1AD3B678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F2C1070" w14:textId="77777777" w:rsidR="007F6B7F" w:rsidRPr="006C279F" w:rsidRDefault="00EA7BE5" w:rsidP="00F23179">
                  <w:pPr>
                    <w:numPr>
                      <w:ilvl w:val="0"/>
                      <w:numId w:val="6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Select state s4, type in </w:t>
                  </w:r>
                  <w:r>
                    <w:rPr>
                      <w:rFonts w:ascii="Courier New" w:hAnsi="Courier New" w:cs="Courier New"/>
                      <w:noProof/>
                      <w:szCs w:val="20"/>
                    </w:rPr>
                    <w:t>“</w:t>
                  </w:r>
                  <w:r w:rsidR="007F6B7F">
                    <w:rPr>
                      <w:rFonts w:ascii="Courier New" w:hAnsi="Courier New" w:cs="Courier New"/>
                      <w:noProof/>
                      <w:szCs w:val="20"/>
                    </w:rPr>
                    <w:t>AXq”</w:t>
                  </w:r>
                  <w:r w:rsidR="007F6B7F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on CTL formula box </w:t>
                  </w:r>
                  <w:r w:rsidR="007F6B7F">
                    <w:rPr>
                      <w:sz w:val="16"/>
                      <w:szCs w:val="16"/>
                    </w:rPr>
                    <w:t>and press Check button.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87F78F8" w14:textId="77777777" w:rsidR="007F6B7F" w:rsidRPr="00665F02" w:rsidRDefault="007F6B7F" w:rsidP="00F231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 formula  holds in state s4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50AB97" w14:textId="77777777" w:rsidR="007F6B7F" w:rsidRPr="00B62BA6" w:rsidRDefault="007F6B7F" w:rsidP="00F231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T3.6</w:t>
                  </w:r>
                </w:p>
              </w:tc>
            </w:tr>
            <w:tr w:rsidR="007F6B7F" w14:paraId="5DBAC4EA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70BE1C0" w14:textId="77777777" w:rsidR="007F6B7F" w:rsidRPr="006C279F" w:rsidRDefault="00EA7BE5" w:rsidP="00F23179">
                  <w:pPr>
                    <w:numPr>
                      <w:ilvl w:val="0"/>
                      <w:numId w:val="6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Select state s1, type in </w:t>
                  </w:r>
                  <w:r w:rsidR="007F6B7F">
                    <w:rPr>
                      <w:rFonts w:ascii="Courier New" w:hAnsi="Courier New" w:cs="Courier New"/>
                      <w:noProof/>
                      <w:szCs w:val="20"/>
                    </w:rPr>
                    <w:t>“</w:t>
                  </w:r>
                  <w:r w:rsidR="00DD2647">
                    <w:rPr>
                      <w:rFonts w:ascii="Courier New" w:hAnsi="Courier New" w:cs="Courier New"/>
                      <w:noProof/>
                      <w:szCs w:val="20"/>
                    </w:rPr>
                    <w:t>EXq</w:t>
                  </w:r>
                  <w:r w:rsidR="007F6B7F">
                    <w:rPr>
                      <w:rFonts w:ascii="Courier New" w:hAnsi="Courier New" w:cs="Courier New"/>
                      <w:noProof/>
                      <w:szCs w:val="20"/>
                    </w:rPr>
                    <w:t>”</w:t>
                  </w:r>
                  <w:r w:rsidR="007F6B7F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on CTL formula box </w:t>
                  </w:r>
                  <w:r w:rsidR="007F6B7F">
                    <w:rPr>
                      <w:sz w:val="16"/>
                      <w:szCs w:val="16"/>
                    </w:rPr>
                    <w:t>and press Check button.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DE05985" w14:textId="77777777" w:rsidR="007F6B7F" w:rsidRPr="00665F02" w:rsidRDefault="007F6B7F" w:rsidP="00F231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 formula  holds in state s</w:t>
                  </w:r>
                  <w:r w:rsidR="00575CAE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2D703D5" w14:textId="77777777" w:rsidR="007F6B7F" w:rsidRPr="00B62BA6" w:rsidRDefault="007F6B7F" w:rsidP="00F231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T3.</w:t>
                  </w:r>
                  <w:r w:rsidR="00575CAE">
                    <w:rPr>
                      <w:sz w:val="16"/>
                      <w:szCs w:val="16"/>
                    </w:rPr>
                    <w:t>7</w:t>
                  </w:r>
                </w:p>
              </w:tc>
            </w:tr>
            <w:tr w:rsidR="007F6B7F" w14:paraId="2A16FCA9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1212A3C" w14:textId="77777777" w:rsidR="007F6B7F" w:rsidRPr="006C279F" w:rsidRDefault="00EA7BE5" w:rsidP="00F23179">
                  <w:pPr>
                    <w:numPr>
                      <w:ilvl w:val="0"/>
                      <w:numId w:val="6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state s2, type in</w:t>
                  </w:r>
                  <w:r w:rsidR="007F6B7F">
                    <w:rPr>
                      <w:sz w:val="16"/>
                      <w:szCs w:val="16"/>
                    </w:rPr>
                    <w:t xml:space="preserve"> </w:t>
                  </w:r>
                  <w:r w:rsidR="007F6B7F">
                    <w:rPr>
                      <w:rFonts w:ascii="Courier New" w:hAnsi="Courier New" w:cs="Courier New"/>
                      <w:noProof/>
                      <w:szCs w:val="20"/>
                    </w:rPr>
                    <w:t>“</w:t>
                  </w:r>
                  <w:r w:rsidR="00DD2647" w:rsidRPr="00DD2647">
                    <w:rPr>
                      <w:rFonts w:ascii="Courier New" w:hAnsi="Courier New" w:cs="Courier New"/>
                      <w:noProof/>
                      <w:szCs w:val="20"/>
                    </w:rPr>
                    <w:t>EXq</w:t>
                  </w:r>
                  <w:r w:rsidR="007F6B7F">
                    <w:rPr>
                      <w:rFonts w:ascii="Courier New" w:hAnsi="Courier New" w:cs="Courier New"/>
                      <w:noProof/>
                      <w:szCs w:val="20"/>
                    </w:rPr>
                    <w:t>”</w:t>
                  </w:r>
                  <w:r w:rsidR="007F6B7F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on CTL formula box </w:t>
                  </w:r>
                  <w:r w:rsidR="007F6B7F">
                    <w:rPr>
                      <w:sz w:val="16"/>
                      <w:szCs w:val="16"/>
                    </w:rPr>
                    <w:t>and press Check button.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05E28D8" w14:textId="77777777" w:rsidR="007F6B7F" w:rsidRPr="00665F02" w:rsidRDefault="007F6B7F" w:rsidP="00F231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formula  </w:t>
                  </w:r>
                  <w:r w:rsidR="00DD2647">
                    <w:rPr>
                      <w:sz w:val="16"/>
                      <w:szCs w:val="16"/>
                    </w:rPr>
                    <w:t>does NOT hold</w:t>
                  </w:r>
                  <w:r>
                    <w:rPr>
                      <w:sz w:val="16"/>
                      <w:szCs w:val="16"/>
                    </w:rPr>
                    <w:t xml:space="preserve"> in state s</w:t>
                  </w:r>
                  <w:r w:rsidR="00575CAE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751D9A2" w14:textId="77777777" w:rsidR="007F6B7F" w:rsidRPr="00B62BA6" w:rsidRDefault="007F6B7F" w:rsidP="00F231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T3.</w:t>
                  </w:r>
                  <w:r w:rsidR="00575CAE">
                    <w:rPr>
                      <w:sz w:val="16"/>
                      <w:szCs w:val="16"/>
                    </w:rPr>
                    <w:t>8</w:t>
                  </w:r>
                </w:p>
              </w:tc>
            </w:tr>
            <w:tr w:rsidR="007F6B7F" w14:paraId="48FB5885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E7ACF2" w14:textId="77777777" w:rsidR="007F6B7F" w:rsidRPr="006C279F" w:rsidRDefault="00EA7BE5" w:rsidP="00F23179">
                  <w:pPr>
                    <w:numPr>
                      <w:ilvl w:val="0"/>
                      <w:numId w:val="6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state s3, type in</w:t>
                  </w:r>
                  <w:r w:rsidR="007F6B7F">
                    <w:rPr>
                      <w:sz w:val="16"/>
                      <w:szCs w:val="16"/>
                    </w:rPr>
                    <w:t xml:space="preserve"> </w:t>
                  </w:r>
                  <w:r w:rsidR="007F6B7F">
                    <w:rPr>
                      <w:rFonts w:ascii="Courier New" w:hAnsi="Courier New" w:cs="Courier New"/>
                      <w:noProof/>
                      <w:szCs w:val="20"/>
                    </w:rPr>
                    <w:t>“</w:t>
                  </w:r>
                  <w:r w:rsidR="00575CAE" w:rsidRPr="00575CAE">
                    <w:rPr>
                      <w:rFonts w:ascii="Courier New" w:hAnsi="Courier New" w:cs="Courier New"/>
                      <w:noProof/>
                      <w:szCs w:val="20"/>
                    </w:rPr>
                    <w:t>E(A(qUr)Ut)</w:t>
                  </w:r>
                  <w:r w:rsidR="007F6B7F">
                    <w:rPr>
                      <w:rFonts w:ascii="Courier New" w:hAnsi="Courier New" w:cs="Courier New"/>
                      <w:noProof/>
                      <w:szCs w:val="20"/>
                    </w:rPr>
                    <w:t>”</w:t>
                  </w:r>
                  <w:r w:rsidR="007F6B7F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on CTL formula box </w:t>
                  </w:r>
                  <w:r w:rsidR="007F6B7F">
                    <w:rPr>
                      <w:sz w:val="16"/>
                      <w:szCs w:val="16"/>
                    </w:rPr>
                    <w:t>and press Check button.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E299AE" w14:textId="77777777" w:rsidR="007F6B7F" w:rsidRPr="00665F02" w:rsidRDefault="007F6B7F" w:rsidP="00F231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formula </w:t>
                  </w:r>
                  <w:r w:rsidR="00575CAE">
                    <w:rPr>
                      <w:sz w:val="16"/>
                      <w:szCs w:val="16"/>
                    </w:rPr>
                    <w:t>does NOT hold</w:t>
                  </w:r>
                  <w:r>
                    <w:rPr>
                      <w:sz w:val="16"/>
                      <w:szCs w:val="16"/>
                    </w:rPr>
                    <w:t xml:space="preserve"> in state s</w:t>
                  </w:r>
                  <w:r w:rsidR="00575CAE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82E72EB" w14:textId="77777777" w:rsidR="007F6B7F" w:rsidRPr="00B62BA6" w:rsidRDefault="007F6B7F" w:rsidP="00F231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T3.</w:t>
                  </w:r>
                  <w:r w:rsidR="00575CAE">
                    <w:rPr>
                      <w:sz w:val="16"/>
                      <w:szCs w:val="16"/>
                    </w:rPr>
                    <w:t>9</w:t>
                  </w:r>
                </w:p>
              </w:tc>
            </w:tr>
            <w:tr w:rsidR="00D251FE" w14:paraId="7916DBAD" w14:textId="77777777" w:rsidTr="00B93FD8">
              <w:tc>
                <w:tcPr>
                  <w:tcW w:w="548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7FB42A" w14:textId="77777777" w:rsidR="00D251FE" w:rsidRPr="006C279F" w:rsidRDefault="00EA7BE5" w:rsidP="00D52972">
                  <w:pPr>
                    <w:numPr>
                      <w:ilvl w:val="0"/>
                      <w:numId w:val="6"/>
                    </w:num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state s4, type in</w:t>
                  </w:r>
                  <w:r w:rsidR="00D251FE">
                    <w:rPr>
                      <w:sz w:val="16"/>
                      <w:szCs w:val="16"/>
                    </w:rPr>
                    <w:t xml:space="preserve"> </w:t>
                  </w:r>
                  <w:r w:rsidR="00D251FE">
                    <w:rPr>
                      <w:rFonts w:ascii="Courier New" w:hAnsi="Courier New" w:cs="Courier New"/>
                      <w:noProof/>
                      <w:szCs w:val="20"/>
                    </w:rPr>
                    <w:t>“</w:t>
                  </w:r>
                  <w:r w:rsidR="00575CAE" w:rsidRPr="00575CAE">
                    <w:rPr>
                      <w:rFonts w:ascii="Courier New" w:hAnsi="Courier New" w:cs="Courier New"/>
                      <w:noProof/>
                      <w:szCs w:val="20"/>
                    </w:rPr>
                    <w:t>E(A(qUr)Ut)</w:t>
                  </w:r>
                  <w:r w:rsidR="00D251FE">
                    <w:rPr>
                      <w:rFonts w:ascii="Courier New" w:hAnsi="Courier New" w:cs="Courier New"/>
                      <w:noProof/>
                      <w:szCs w:val="20"/>
                    </w:rPr>
                    <w:t>”</w:t>
                  </w:r>
                  <w:r w:rsidR="00D251FE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on CTL formula box </w:t>
                  </w:r>
                  <w:r w:rsidR="00D251FE">
                    <w:rPr>
                      <w:sz w:val="16"/>
                      <w:szCs w:val="16"/>
                    </w:rPr>
                    <w:t>and press Check button.</w:t>
                  </w:r>
                </w:p>
              </w:tc>
              <w:tc>
                <w:tcPr>
                  <w:tcW w:w="522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2FA4E5" w14:textId="77777777" w:rsidR="00D251FE" w:rsidRPr="00665F02" w:rsidRDefault="00D251FE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The formula  holds in state s4</w:t>
                  </w:r>
                </w:p>
              </w:tc>
              <w:tc>
                <w:tcPr>
                  <w:tcW w:w="135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D5C5EC" w14:textId="77777777" w:rsidR="00D251FE" w:rsidRPr="00B62BA6" w:rsidRDefault="00D251FE" w:rsidP="00D2509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T3.</w:t>
                  </w:r>
                  <w:r w:rsidR="00575CAE">
                    <w:rPr>
                      <w:sz w:val="16"/>
                      <w:szCs w:val="16"/>
                    </w:rPr>
                    <w:t>10</w:t>
                  </w:r>
                </w:p>
              </w:tc>
            </w:tr>
          </w:tbl>
          <w:p w14:paraId="7CF68018" w14:textId="77777777" w:rsidR="00A04723" w:rsidRDefault="00A04723" w:rsidP="00D2509E">
            <w:pPr>
              <w:rPr>
                <w:rFonts w:ascii="Times New Roman" w:hAnsi="Times New Roman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W w:w="20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42"/>
            </w:tblGrid>
            <w:tr w:rsidR="00A04723" w:rsidRPr="00B65015" w14:paraId="7E81C21E" w14:textId="77777777" w:rsidTr="00D2509E">
              <w:tc>
                <w:tcPr>
                  <w:tcW w:w="2042" w:type="dxa"/>
                  <w:tcBorders>
                    <w:bottom w:val="single" w:sz="4" w:space="0" w:color="auto"/>
                  </w:tcBorders>
                  <w:shd w:val="clear" w:color="auto" w:fill="D9D9D9"/>
                </w:tcPr>
                <w:p w14:paraId="179D097D" w14:textId="77777777" w:rsidR="00A04723" w:rsidRPr="00B65015" w:rsidRDefault="00A04723" w:rsidP="00D2509E">
                  <w:pPr>
                    <w:rPr>
                      <w:b/>
                    </w:rPr>
                  </w:pPr>
                  <w:r w:rsidRPr="00B65015">
                    <w:rPr>
                      <w:b/>
                      <w:sz w:val="16"/>
                      <w:szCs w:val="16"/>
                    </w:rPr>
                    <w:lastRenderedPageBreak/>
                    <w:t>Result</w:t>
                  </w:r>
                </w:p>
              </w:tc>
            </w:tr>
            <w:tr w:rsidR="00A04723" w14:paraId="6918F854" w14:textId="77777777" w:rsidTr="00D2509E">
              <w:tc>
                <w:tcPr>
                  <w:tcW w:w="2042" w:type="dxa"/>
                  <w:tcBorders>
                    <w:bottom w:val="single" w:sz="4" w:space="0" w:color="auto"/>
                  </w:tcBorders>
                </w:tcPr>
                <w:p w14:paraId="53010490" w14:textId="77777777" w:rsidR="00A04723" w:rsidRDefault="00A04723" w:rsidP="00D2509E">
                  <w:r w:rsidRPr="00B65015">
                    <w:rPr>
                      <w:sz w:val="16"/>
                      <w:szCs w:val="16"/>
                    </w:rPr>
                    <w:t xml:space="preserve">Pass </w:t>
                  </w:r>
                  <w:r>
                    <w:rPr>
                      <w:rFonts w:ascii="Times New Roman" w:hAnsi="Times New Roman"/>
                      <w:bCs/>
                    </w:rPr>
                    <w:sym w:font="Wingdings" w:char="F0FE"/>
                  </w:r>
                  <w:r w:rsidRPr="00B65015">
                    <w:rPr>
                      <w:rFonts w:ascii="Times New Roman" w:hAnsi="Times New Roman"/>
                      <w:b/>
                      <w:bCs/>
                    </w:rPr>
                    <w:t>  </w:t>
                  </w:r>
                  <w:r w:rsidRPr="00B65015">
                    <w:rPr>
                      <w:sz w:val="16"/>
                      <w:szCs w:val="16"/>
                    </w:rPr>
                    <w:t xml:space="preserve">Fail </w:t>
                  </w:r>
                  <w:r w:rsidRPr="00631E80">
                    <w:rPr>
                      <w:rFonts w:ascii="Times New Roman" w:hAnsi="Times New Roman"/>
                      <w:bCs/>
                    </w:rPr>
                    <w:sym w:font="Wingdings" w:char="F0A8"/>
                  </w:r>
                  <w:r w:rsidRPr="00B65015">
                    <w:rPr>
                      <w:rFonts w:ascii="Times New Roman" w:hAnsi="Times New Roman"/>
                      <w:b/>
                      <w:bCs/>
                    </w:rPr>
                    <w:t xml:space="preserve">   </w:t>
                  </w:r>
                  <w:r w:rsidRPr="00B65015">
                    <w:rPr>
                      <w:sz w:val="16"/>
                      <w:szCs w:val="16"/>
                    </w:rPr>
                    <w:t xml:space="preserve">N/A </w:t>
                  </w:r>
                  <w:r w:rsidRPr="00631E80">
                    <w:rPr>
                      <w:rFonts w:ascii="Times New Roman" w:hAnsi="Times New Roman"/>
                      <w:bCs/>
                    </w:rPr>
                    <w:sym w:font="Wingdings" w:char="F0A8"/>
                  </w:r>
                </w:p>
              </w:tc>
            </w:tr>
            <w:tr w:rsidR="00A04723" w:rsidRPr="00B65015" w14:paraId="38D85822" w14:textId="77777777" w:rsidTr="00D2509E">
              <w:tc>
                <w:tcPr>
                  <w:tcW w:w="2042" w:type="dxa"/>
                  <w:shd w:val="clear" w:color="auto" w:fill="D9D9D9"/>
                </w:tcPr>
                <w:p w14:paraId="7DFB9D8E" w14:textId="77777777" w:rsidR="00A04723" w:rsidRPr="00B65015" w:rsidRDefault="00A04723" w:rsidP="00D2509E">
                  <w:pPr>
                    <w:rPr>
                      <w:b/>
                    </w:rPr>
                  </w:pPr>
                  <w:r w:rsidRPr="00B65015">
                    <w:rPr>
                      <w:b/>
                      <w:sz w:val="16"/>
                      <w:szCs w:val="16"/>
                    </w:rPr>
                    <w:t>Initials/Date</w:t>
                  </w:r>
                </w:p>
              </w:tc>
            </w:tr>
            <w:tr w:rsidR="00A04723" w14:paraId="1AFE86A2" w14:textId="77777777" w:rsidTr="00D2509E">
              <w:trPr>
                <w:trHeight w:val="332"/>
              </w:trPr>
              <w:tc>
                <w:tcPr>
                  <w:tcW w:w="2042" w:type="dxa"/>
                </w:tcPr>
                <w:p w14:paraId="5EB9DA74" w14:textId="5F057A4C" w:rsidR="00A04723" w:rsidRDefault="00A97F77" w:rsidP="00D2509E">
                  <w:r>
                    <w:t>BS/07-28-21</w:t>
                  </w:r>
                </w:p>
              </w:tc>
            </w:tr>
          </w:tbl>
          <w:p w14:paraId="317FBD4F" w14:textId="77777777" w:rsidR="00A04723" w:rsidRDefault="00A04723" w:rsidP="00D2509E">
            <w:pPr>
              <w:rPr>
                <w:rFonts w:eastAsia="Calibri" w:cs="Arial"/>
              </w:rPr>
            </w:pPr>
          </w:p>
        </w:tc>
      </w:tr>
      <w:bookmarkEnd w:id="1"/>
      <w:bookmarkEnd w:id="2"/>
    </w:tbl>
    <w:p w14:paraId="4A058C36" w14:textId="77777777" w:rsidR="00776273" w:rsidRPr="0039563A" w:rsidRDefault="00776273" w:rsidP="00CE2C3E">
      <w:pPr>
        <w:tabs>
          <w:tab w:val="left" w:pos="6128"/>
        </w:tabs>
      </w:pPr>
    </w:p>
    <w:sectPr w:rsidR="00776273" w:rsidRPr="0039563A" w:rsidSect="00DD30E8">
      <w:headerReference w:type="default" r:id="rId8"/>
      <w:footerReference w:type="default" r:id="rId9"/>
      <w:pgSz w:w="15840" w:h="12240" w:orient="landscape" w:code="1"/>
      <w:pgMar w:top="1008" w:right="432" w:bottom="1008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818E6" w14:textId="77777777" w:rsidR="00555B8E" w:rsidRDefault="00555B8E">
      <w:r>
        <w:separator/>
      </w:r>
    </w:p>
  </w:endnote>
  <w:endnote w:type="continuationSeparator" w:id="0">
    <w:p w14:paraId="26A0C967" w14:textId="77777777" w:rsidR="00555B8E" w:rsidRDefault="00555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72"/>
      <w:gridCol w:w="6066"/>
      <w:gridCol w:w="1278"/>
    </w:tblGrid>
    <w:tr w:rsidR="00E7132F" w14:paraId="656514CF" w14:textId="77777777" w:rsidTr="002E690A">
      <w:tc>
        <w:tcPr>
          <w:tcW w:w="9738" w:type="dxa"/>
          <w:gridSpan w:val="2"/>
          <w:tcBorders>
            <w:top w:val="single" w:sz="12" w:space="0" w:color="auto"/>
          </w:tcBorders>
        </w:tcPr>
        <w:p w14:paraId="1C015761" w14:textId="321970DD" w:rsidR="00E7132F" w:rsidRDefault="00E7132F" w:rsidP="002E690A">
          <w:pPr>
            <w:pStyle w:val="a4"/>
            <w:tabs>
              <w:tab w:val="clear" w:pos="8640"/>
              <w:tab w:val="right" w:pos="9360"/>
              <w:tab w:val="left" w:pos="9810"/>
            </w:tabs>
            <w:rPr>
              <w:sz w:val="16"/>
            </w:rPr>
          </w:pPr>
        </w:p>
      </w:tc>
      <w:tc>
        <w:tcPr>
          <w:tcW w:w="1278" w:type="dxa"/>
          <w:tcBorders>
            <w:top w:val="single" w:sz="12" w:space="0" w:color="auto"/>
          </w:tcBorders>
        </w:tcPr>
        <w:p w14:paraId="7A81ECC4" w14:textId="77777777" w:rsidR="00E7132F" w:rsidRDefault="00E7132F" w:rsidP="002E690A">
          <w:pPr>
            <w:pStyle w:val="a4"/>
            <w:tabs>
              <w:tab w:val="clear" w:pos="8640"/>
              <w:tab w:val="right" w:pos="9360"/>
              <w:tab w:val="left" w:pos="9810"/>
            </w:tabs>
            <w:jc w:val="right"/>
            <w:rPr>
              <w:sz w:val="16"/>
            </w:rPr>
          </w:pPr>
          <w:r w:rsidRPr="00DC119F">
            <w:rPr>
              <w:rStyle w:val="ac"/>
              <w:rFonts w:cs="Arial"/>
              <w:i/>
              <w:sz w:val="16"/>
              <w:szCs w:val="16"/>
            </w:rPr>
            <w:t xml:space="preserve">Page </w:t>
          </w:r>
          <w:r w:rsidR="00C10113" w:rsidRPr="00DC119F">
            <w:rPr>
              <w:rStyle w:val="ac"/>
              <w:rFonts w:cs="Arial"/>
              <w:i/>
              <w:sz w:val="16"/>
              <w:szCs w:val="16"/>
            </w:rPr>
            <w:fldChar w:fldCharType="begin"/>
          </w:r>
          <w:r w:rsidRPr="00DC119F">
            <w:rPr>
              <w:rStyle w:val="ac"/>
              <w:rFonts w:cs="Arial"/>
              <w:i/>
              <w:sz w:val="16"/>
              <w:szCs w:val="16"/>
            </w:rPr>
            <w:instrText xml:space="preserve"> PAGE </w:instrText>
          </w:r>
          <w:r w:rsidR="00C10113" w:rsidRPr="00DC119F">
            <w:rPr>
              <w:rStyle w:val="ac"/>
              <w:rFonts w:cs="Arial"/>
              <w:i/>
              <w:sz w:val="16"/>
              <w:szCs w:val="16"/>
            </w:rPr>
            <w:fldChar w:fldCharType="separate"/>
          </w:r>
          <w:r w:rsidR="003479FC">
            <w:rPr>
              <w:rStyle w:val="ac"/>
              <w:rFonts w:cs="Arial"/>
              <w:i/>
              <w:noProof/>
              <w:sz w:val="16"/>
              <w:szCs w:val="16"/>
            </w:rPr>
            <w:t>1</w:t>
          </w:r>
          <w:r w:rsidR="00C10113" w:rsidRPr="00DC119F">
            <w:rPr>
              <w:rStyle w:val="ac"/>
              <w:rFonts w:cs="Arial"/>
              <w:i/>
              <w:sz w:val="16"/>
              <w:szCs w:val="16"/>
            </w:rPr>
            <w:fldChar w:fldCharType="end"/>
          </w:r>
          <w:r w:rsidRPr="00DC119F">
            <w:rPr>
              <w:rStyle w:val="ac"/>
              <w:rFonts w:cs="Arial"/>
              <w:i/>
              <w:sz w:val="16"/>
              <w:szCs w:val="16"/>
            </w:rPr>
            <w:t xml:space="preserve"> of </w:t>
          </w:r>
          <w:r w:rsidR="00C10113" w:rsidRPr="00DC119F">
            <w:rPr>
              <w:rStyle w:val="ac"/>
              <w:rFonts w:cs="Arial"/>
              <w:i/>
              <w:sz w:val="16"/>
              <w:szCs w:val="16"/>
            </w:rPr>
            <w:fldChar w:fldCharType="begin"/>
          </w:r>
          <w:r w:rsidRPr="00DC119F">
            <w:rPr>
              <w:rStyle w:val="ac"/>
              <w:rFonts w:cs="Arial"/>
              <w:i/>
              <w:sz w:val="16"/>
              <w:szCs w:val="16"/>
            </w:rPr>
            <w:instrText xml:space="preserve"> NUMPAGES </w:instrText>
          </w:r>
          <w:r w:rsidR="00C10113" w:rsidRPr="00DC119F">
            <w:rPr>
              <w:rStyle w:val="ac"/>
              <w:rFonts w:cs="Arial"/>
              <w:i/>
              <w:sz w:val="16"/>
              <w:szCs w:val="16"/>
            </w:rPr>
            <w:fldChar w:fldCharType="separate"/>
          </w:r>
          <w:r w:rsidR="003479FC">
            <w:rPr>
              <w:rStyle w:val="ac"/>
              <w:rFonts w:cs="Arial"/>
              <w:i/>
              <w:noProof/>
              <w:sz w:val="16"/>
              <w:szCs w:val="16"/>
            </w:rPr>
            <w:t>1</w:t>
          </w:r>
          <w:r w:rsidR="00C10113" w:rsidRPr="00DC119F">
            <w:rPr>
              <w:rStyle w:val="ac"/>
              <w:rFonts w:cs="Arial"/>
              <w:i/>
              <w:sz w:val="16"/>
              <w:szCs w:val="16"/>
            </w:rPr>
            <w:fldChar w:fldCharType="end"/>
          </w:r>
        </w:p>
      </w:tc>
    </w:tr>
    <w:tr w:rsidR="00E7132F" w14:paraId="32EE8E14" w14:textId="77777777" w:rsidTr="002E690A">
      <w:tc>
        <w:tcPr>
          <w:tcW w:w="3672" w:type="dxa"/>
        </w:tcPr>
        <w:p w14:paraId="71DC41E8" w14:textId="77777777" w:rsidR="00E7132F" w:rsidRDefault="00E7132F" w:rsidP="002E690A">
          <w:pPr>
            <w:pStyle w:val="a4"/>
            <w:tabs>
              <w:tab w:val="clear" w:pos="8640"/>
              <w:tab w:val="right" w:pos="9360"/>
              <w:tab w:val="left" w:pos="9810"/>
            </w:tabs>
            <w:rPr>
              <w:sz w:val="16"/>
            </w:rPr>
          </w:pPr>
        </w:p>
      </w:tc>
      <w:tc>
        <w:tcPr>
          <w:tcW w:w="6066" w:type="dxa"/>
        </w:tcPr>
        <w:p w14:paraId="29D95306" w14:textId="77777777" w:rsidR="00E7132F" w:rsidRDefault="00E7132F" w:rsidP="002E690A">
          <w:pPr>
            <w:pStyle w:val="a4"/>
            <w:tabs>
              <w:tab w:val="clear" w:pos="8640"/>
              <w:tab w:val="right" w:pos="9360"/>
              <w:tab w:val="left" w:pos="9810"/>
            </w:tabs>
            <w:rPr>
              <w:sz w:val="16"/>
            </w:rPr>
          </w:pPr>
        </w:p>
      </w:tc>
      <w:tc>
        <w:tcPr>
          <w:tcW w:w="1278" w:type="dxa"/>
        </w:tcPr>
        <w:p w14:paraId="1152DCD5" w14:textId="77777777" w:rsidR="00E7132F" w:rsidRDefault="00E7132F" w:rsidP="002E690A">
          <w:pPr>
            <w:pStyle w:val="a4"/>
            <w:tabs>
              <w:tab w:val="clear" w:pos="8640"/>
              <w:tab w:val="right" w:pos="9360"/>
              <w:tab w:val="left" w:pos="9810"/>
            </w:tabs>
            <w:jc w:val="right"/>
            <w:rPr>
              <w:sz w:val="16"/>
            </w:rPr>
          </w:pPr>
          <w:r>
            <w:rPr>
              <w:rStyle w:val="ac"/>
              <w:rFonts w:cs="Arial"/>
              <w:i/>
              <w:sz w:val="16"/>
              <w:szCs w:val="16"/>
            </w:rPr>
            <w:t>Version 1.0</w:t>
          </w:r>
        </w:p>
      </w:tc>
    </w:tr>
  </w:tbl>
  <w:p w14:paraId="04CD5FAC" w14:textId="77777777" w:rsidR="00E7132F" w:rsidRPr="005241E4" w:rsidRDefault="00E7132F" w:rsidP="002C3BA8">
    <w:pPr>
      <w:pStyle w:val="a4"/>
      <w:rPr>
        <w:sz w:val="4"/>
        <w:szCs w:val="4"/>
      </w:rPr>
    </w:pPr>
  </w:p>
  <w:p w14:paraId="55DC0B1F" w14:textId="77777777" w:rsidR="00E7132F" w:rsidRPr="002C3BA8" w:rsidRDefault="00E7132F" w:rsidP="002C3BA8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82E7A" w14:textId="77777777" w:rsidR="00555B8E" w:rsidRDefault="00555B8E">
      <w:r>
        <w:separator/>
      </w:r>
    </w:p>
  </w:footnote>
  <w:footnote w:type="continuationSeparator" w:id="0">
    <w:p w14:paraId="6ABCD827" w14:textId="77777777" w:rsidR="00555B8E" w:rsidRDefault="00555B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61454" w14:textId="77777777" w:rsidR="00E7132F" w:rsidRDefault="006B487C" w:rsidP="00E8755C">
    <w:pPr>
      <w:pStyle w:val="a3"/>
      <w:shd w:val="clear" w:color="auto" w:fill="000000"/>
      <w:rPr>
        <w:rFonts w:cs="Arial"/>
        <w:b/>
        <w:color w:val="FFFFFF"/>
        <w:sz w:val="24"/>
        <w:highlight w:val="black"/>
      </w:rPr>
    </w:pPr>
    <w:r>
      <w:rPr>
        <w:rFonts w:cs="Arial"/>
        <w:b/>
        <w:color w:val="FFFFFF"/>
        <w:sz w:val="24"/>
      </w:rPr>
      <w:t>CTL Model Checker</w:t>
    </w:r>
    <w:r w:rsidR="00E7132F">
      <w:rPr>
        <w:rFonts w:cs="Arial"/>
        <w:b/>
        <w:color w:val="FFFFFF"/>
        <w:sz w:val="24"/>
      </w:rPr>
      <w:t xml:space="preserve"> </w:t>
    </w:r>
    <w:r w:rsidR="00E7132F">
      <w:rPr>
        <w:rFonts w:cs="Arial"/>
        <w:b/>
        <w:color w:val="FFFFFF"/>
        <w:sz w:val="24"/>
        <w:highlight w:val="black"/>
      </w:rPr>
      <w:t>- Test Cases</w:t>
    </w:r>
  </w:p>
  <w:p w14:paraId="1066A3E0" w14:textId="77777777" w:rsidR="00E7132F" w:rsidRPr="00E8755C" w:rsidRDefault="00E7132F" w:rsidP="00612A04">
    <w:pPr>
      <w:pStyle w:val="a3"/>
      <w:shd w:val="clear" w:color="auto" w:fill="000000"/>
      <w:spacing w:after="120"/>
      <w:rPr>
        <w:rFonts w:cs="Arial"/>
        <w:b/>
        <w:color w:val="FFFFFF"/>
        <w:sz w:val="24"/>
        <w:highlight w:val="bla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D43E0"/>
    <w:multiLevelType w:val="hybridMultilevel"/>
    <w:tmpl w:val="36B4F5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94B72"/>
    <w:multiLevelType w:val="hybridMultilevel"/>
    <w:tmpl w:val="36B4F5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61EA1"/>
    <w:multiLevelType w:val="multilevel"/>
    <w:tmpl w:val="0608D5B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3240"/>
        </w:tabs>
        <w:ind w:left="3240" w:hanging="3240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3744"/>
        </w:tabs>
        <w:ind w:left="3744" w:hanging="3744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4320"/>
        </w:tabs>
        <w:ind w:left="4320" w:hanging="4320"/>
      </w:pPr>
      <w:rPr>
        <w:rFonts w:hint="default"/>
      </w:rPr>
    </w:lvl>
  </w:abstractNum>
  <w:abstractNum w:abstractNumId="3" w15:restartNumberingAfterBreak="0">
    <w:nsid w:val="3CC33D7C"/>
    <w:multiLevelType w:val="hybridMultilevel"/>
    <w:tmpl w:val="00F03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82E3B"/>
    <w:multiLevelType w:val="hybridMultilevel"/>
    <w:tmpl w:val="36B4F5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4307C0"/>
    <w:multiLevelType w:val="hybridMultilevel"/>
    <w:tmpl w:val="1772B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displayBackgroundShape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59"/>
    <w:rsid w:val="00000F77"/>
    <w:rsid w:val="00001450"/>
    <w:rsid w:val="00001856"/>
    <w:rsid w:val="00002B02"/>
    <w:rsid w:val="00002E28"/>
    <w:rsid w:val="00003737"/>
    <w:rsid w:val="00003887"/>
    <w:rsid w:val="000040C3"/>
    <w:rsid w:val="000053A1"/>
    <w:rsid w:val="00005D40"/>
    <w:rsid w:val="00005EF1"/>
    <w:rsid w:val="00007412"/>
    <w:rsid w:val="00007CAB"/>
    <w:rsid w:val="000106A5"/>
    <w:rsid w:val="00010BAD"/>
    <w:rsid w:val="000121DE"/>
    <w:rsid w:val="00013B6C"/>
    <w:rsid w:val="00014C7F"/>
    <w:rsid w:val="00015FFC"/>
    <w:rsid w:val="00016ABD"/>
    <w:rsid w:val="00016E2F"/>
    <w:rsid w:val="00016F26"/>
    <w:rsid w:val="00020CCB"/>
    <w:rsid w:val="00021233"/>
    <w:rsid w:val="000219E4"/>
    <w:rsid w:val="00021DA3"/>
    <w:rsid w:val="00022B98"/>
    <w:rsid w:val="00022BF8"/>
    <w:rsid w:val="00023F0E"/>
    <w:rsid w:val="00024848"/>
    <w:rsid w:val="00025ABA"/>
    <w:rsid w:val="00026328"/>
    <w:rsid w:val="00026B81"/>
    <w:rsid w:val="00027EAD"/>
    <w:rsid w:val="00030360"/>
    <w:rsid w:val="000308B4"/>
    <w:rsid w:val="000317F3"/>
    <w:rsid w:val="00032CB3"/>
    <w:rsid w:val="00033E5D"/>
    <w:rsid w:val="00033F1F"/>
    <w:rsid w:val="0003409B"/>
    <w:rsid w:val="00036849"/>
    <w:rsid w:val="00036D3C"/>
    <w:rsid w:val="00040424"/>
    <w:rsid w:val="000430F3"/>
    <w:rsid w:val="00043FB8"/>
    <w:rsid w:val="000456CB"/>
    <w:rsid w:val="00045A11"/>
    <w:rsid w:val="0004790E"/>
    <w:rsid w:val="00050F5E"/>
    <w:rsid w:val="00052FAC"/>
    <w:rsid w:val="00054281"/>
    <w:rsid w:val="00056037"/>
    <w:rsid w:val="00056B4B"/>
    <w:rsid w:val="00056CE5"/>
    <w:rsid w:val="000603C6"/>
    <w:rsid w:val="00062D22"/>
    <w:rsid w:val="00062D5A"/>
    <w:rsid w:val="00064BE5"/>
    <w:rsid w:val="000653D4"/>
    <w:rsid w:val="00067787"/>
    <w:rsid w:val="00070316"/>
    <w:rsid w:val="000705F4"/>
    <w:rsid w:val="00070879"/>
    <w:rsid w:val="00071BC5"/>
    <w:rsid w:val="000726B6"/>
    <w:rsid w:val="00073015"/>
    <w:rsid w:val="00075397"/>
    <w:rsid w:val="00075501"/>
    <w:rsid w:val="00080151"/>
    <w:rsid w:val="000801A4"/>
    <w:rsid w:val="00080C62"/>
    <w:rsid w:val="0008309F"/>
    <w:rsid w:val="00084021"/>
    <w:rsid w:val="0008468F"/>
    <w:rsid w:val="0008517F"/>
    <w:rsid w:val="00092814"/>
    <w:rsid w:val="00093B3C"/>
    <w:rsid w:val="000946DA"/>
    <w:rsid w:val="00094A55"/>
    <w:rsid w:val="0009526A"/>
    <w:rsid w:val="00097741"/>
    <w:rsid w:val="000A0731"/>
    <w:rsid w:val="000A0A3C"/>
    <w:rsid w:val="000A1351"/>
    <w:rsid w:val="000A342C"/>
    <w:rsid w:val="000A530F"/>
    <w:rsid w:val="000A5E31"/>
    <w:rsid w:val="000A608B"/>
    <w:rsid w:val="000A6AEC"/>
    <w:rsid w:val="000B06FE"/>
    <w:rsid w:val="000B112F"/>
    <w:rsid w:val="000B132F"/>
    <w:rsid w:val="000B2D68"/>
    <w:rsid w:val="000B2D6F"/>
    <w:rsid w:val="000B48CB"/>
    <w:rsid w:val="000B5362"/>
    <w:rsid w:val="000B5D18"/>
    <w:rsid w:val="000C30C8"/>
    <w:rsid w:val="000C391E"/>
    <w:rsid w:val="000C4326"/>
    <w:rsid w:val="000C495D"/>
    <w:rsid w:val="000C49F5"/>
    <w:rsid w:val="000C5FD6"/>
    <w:rsid w:val="000C619F"/>
    <w:rsid w:val="000C674A"/>
    <w:rsid w:val="000D047A"/>
    <w:rsid w:val="000D094C"/>
    <w:rsid w:val="000D18F4"/>
    <w:rsid w:val="000D4A58"/>
    <w:rsid w:val="000D5280"/>
    <w:rsid w:val="000D5F52"/>
    <w:rsid w:val="000D67D9"/>
    <w:rsid w:val="000D6A34"/>
    <w:rsid w:val="000D7A9D"/>
    <w:rsid w:val="000E06BA"/>
    <w:rsid w:val="000E2AC7"/>
    <w:rsid w:val="000E331D"/>
    <w:rsid w:val="000E38B5"/>
    <w:rsid w:val="000E49DD"/>
    <w:rsid w:val="000E5986"/>
    <w:rsid w:val="000E61F1"/>
    <w:rsid w:val="000E680A"/>
    <w:rsid w:val="000E69F7"/>
    <w:rsid w:val="000E6AA6"/>
    <w:rsid w:val="000E7C91"/>
    <w:rsid w:val="000E7CB8"/>
    <w:rsid w:val="000F2253"/>
    <w:rsid w:val="000F26E5"/>
    <w:rsid w:val="000F537B"/>
    <w:rsid w:val="000F6952"/>
    <w:rsid w:val="000F6962"/>
    <w:rsid w:val="0010063D"/>
    <w:rsid w:val="00100B62"/>
    <w:rsid w:val="00101007"/>
    <w:rsid w:val="00101380"/>
    <w:rsid w:val="00102B60"/>
    <w:rsid w:val="00105412"/>
    <w:rsid w:val="00105CF1"/>
    <w:rsid w:val="00107150"/>
    <w:rsid w:val="001071FA"/>
    <w:rsid w:val="001075AA"/>
    <w:rsid w:val="00110B66"/>
    <w:rsid w:val="00111C5F"/>
    <w:rsid w:val="0011351D"/>
    <w:rsid w:val="00116E0E"/>
    <w:rsid w:val="001178AB"/>
    <w:rsid w:val="0012058B"/>
    <w:rsid w:val="001207D6"/>
    <w:rsid w:val="00120E27"/>
    <w:rsid w:val="00121E36"/>
    <w:rsid w:val="001309A8"/>
    <w:rsid w:val="0013215A"/>
    <w:rsid w:val="001348BD"/>
    <w:rsid w:val="00144E60"/>
    <w:rsid w:val="001458CE"/>
    <w:rsid w:val="00145ABA"/>
    <w:rsid w:val="00145B88"/>
    <w:rsid w:val="00145C1A"/>
    <w:rsid w:val="00147CF7"/>
    <w:rsid w:val="00150064"/>
    <w:rsid w:val="00150B0E"/>
    <w:rsid w:val="0015118E"/>
    <w:rsid w:val="00154E43"/>
    <w:rsid w:val="00155642"/>
    <w:rsid w:val="00155A3C"/>
    <w:rsid w:val="00160963"/>
    <w:rsid w:val="00160A6D"/>
    <w:rsid w:val="00160EC3"/>
    <w:rsid w:val="001618CD"/>
    <w:rsid w:val="00163EE0"/>
    <w:rsid w:val="00164E7D"/>
    <w:rsid w:val="0016607D"/>
    <w:rsid w:val="00166D98"/>
    <w:rsid w:val="0016712C"/>
    <w:rsid w:val="0017019F"/>
    <w:rsid w:val="0017021B"/>
    <w:rsid w:val="00174469"/>
    <w:rsid w:val="00174C8D"/>
    <w:rsid w:val="001753AA"/>
    <w:rsid w:val="001805E0"/>
    <w:rsid w:val="001848BC"/>
    <w:rsid w:val="00185EE9"/>
    <w:rsid w:val="00190652"/>
    <w:rsid w:val="00190BEC"/>
    <w:rsid w:val="0019196F"/>
    <w:rsid w:val="00192F27"/>
    <w:rsid w:val="00196AE3"/>
    <w:rsid w:val="001A1B55"/>
    <w:rsid w:val="001A2056"/>
    <w:rsid w:val="001A2165"/>
    <w:rsid w:val="001A2D94"/>
    <w:rsid w:val="001A2E68"/>
    <w:rsid w:val="001A4817"/>
    <w:rsid w:val="001A4D63"/>
    <w:rsid w:val="001A5218"/>
    <w:rsid w:val="001A6397"/>
    <w:rsid w:val="001A6E5F"/>
    <w:rsid w:val="001A78E6"/>
    <w:rsid w:val="001B06D3"/>
    <w:rsid w:val="001B0E6C"/>
    <w:rsid w:val="001B2145"/>
    <w:rsid w:val="001B23F2"/>
    <w:rsid w:val="001B3CC3"/>
    <w:rsid w:val="001B4771"/>
    <w:rsid w:val="001B78AF"/>
    <w:rsid w:val="001C209A"/>
    <w:rsid w:val="001C21C1"/>
    <w:rsid w:val="001C295F"/>
    <w:rsid w:val="001C2F4E"/>
    <w:rsid w:val="001C373E"/>
    <w:rsid w:val="001C3862"/>
    <w:rsid w:val="001C3D84"/>
    <w:rsid w:val="001C3EFD"/>
    <w:rsid w:val="001C4ABE"/>
    <w:rsid w:val="001C4C86"/>
    <w:rsid w:val="001C5ACE"/>
    <w:rsid w:val="001D2069"/>
    <w:rsid w:val="001D2841"/>
    <w:rsid w:val="001D534A"/>
    <w:rsid w:val="001D6B57"/>
    <w:rsid w:val="001E0527"/>
    <w:rsid w:val="001E0588"/>
    <w:rsid w:val="001E2111"/>
    <w:rsid w:val="001E2E45"/>
    <w:rsid w:val="001E3001"/>
    <w:rsid w:val="001E4065"/>
    <w:rsid w:val="001E4A19"/>
    <w:rsid w:val="001E4AE6"/>
    <w:rsid w:val="001E4EF0"/>
    <w:rsid w:val="001E6EBA"/>
    <w:rsid w:val="001F0287"/>
    <w:rsid w:val="001F1D0C"/>
    <w:rsid w:val="001F2592"/>
    <w:rsid w:val="001F5103"/>
    <w:rsid w:val="001F52E9"/>
    <w:rsid w:val="001F6BC2"/>
    <w:rsid w:val="001F7EB0"/>
    <w:rsid w:val="00200B5B"/>
    <w:rsid w:val="00200D0F"/>
    <w:rsid w:val="00203FD4"/>
    <w:rsid w:val="002040D9"/>
    <w:rsid w:val="002051C5"/>
    <w:rsid w:val="00205476"/>
    <w:rsid w:val="00205D94"/>
    <w:rsid w:val="00205EEB"/>
    <w:rsid w:val="00210EA4"/>
    <w:rsid w:val="00213395"/>
    <w:rsid w:val="00215410"/>
    <w:rsid w:val="00215798"/>
    <w:rsid w:val="002159DB"/>
    <w:rsid w:val="002160A0"/>
    <w:rsid w:val="002171BB"/>
    <w:rsid w:val="00217CEA"/>
    <w:rsid w:val="00220722"/>
    <w:rsid w:val="0022168F"/>
    <w:rsid w:val="002230C3"/>
    <w:rsid w:val="002256E3"/>
    <w:rsid w:val="002304D1"/>
    <w:rsid w:val="00230C65"/>
    <w:rsid w:val="00231906"/>
    <w:rsid w:val="002327E3"/>
    <w:rsid w:val="002328EE"/>
    <w:rsid w:val="0023505B"/>
    <w:rsid w:val="00235EE6"/>
    <w:rsid w:val="002362E0"/>
    <w:rsid w:val="00236CD0"/>
    <w:rsid w:val="00236EF2"/>
    <w:rsid w:val="0023718C"/>
    <w:rsid w:val="00237D81"/>
    <w:rsid w:val="00240C0A"/>
    <w:rsid w:val="0024106B"/>
    <w:rsid w:val="00241FDF"/>
    <w:rsid w:val="00242E1B"/>
    <w:rsid w:val="0024305C"/>
    <w:rsid w:val="00243230"/>
    <w:rsid w:val="00243F09"/>
    <w:rsid w:val="0024408C"/>
    <w:rsid w:val="00244AF7"/>
    <w:rsid w:val="0024539F"/>
    <w:rsid w:val="00246E2D"/>
    <w:rsid w:val="00247DFE"/>
    <w:rsid w:val="0025056D"/>
    <w:rsid w:val="00252D4A"/>
    <w:rsid w:val="00256892"/>
    <w:rsid w:val="00256F9A"/>
    <w:rsid w:val="00260345"/>
    <w:rsid w:val="00261747"/>
    <w:rsid w:val="002628D9"/>
    <w:rsid w:val="0026326E"/>
    <w:rsid w:val="00263FBF"/>
    <w:rsid w:val="002645C5"/>
    <w:rsid w:val="00264D8F"/>
    <w:rsid w:val="0026799B"/>
    <w:rsid w:val="00267ABC"/>
    <w:rsid w:val="00274CAC"/>
    <w:rsid w:val="002750A5"/>
    <w:rsid w:val="00275479"/>
    <w:rsid w:val="002818BD"/>
    <w:rsid w:val="00282288"/>
    <w:rsid w:val="0028346D"/>
    <w:rsid w:val="002834E4"/>
    <w:rsid w:val="0028387B"/>
    <w:rsid w:val="00284008"/>
    <w:rsid w:val="00284EE3"/>
    <w:rsid w:val="00286748"/>
    <w:rsid w:val="00290581"/>
    <w:rsid w:val="002907DE"/>
    <w:rsid w:val="002918EE"/>
    <w:rsid w:val="00292F9D"/>
    <w:rsid w:val="0029542B"/>
    <w:rsid w:val="00295C71"/>
    <w:rsid w:val="00296A65"/>
    <w:rsid w:val="002A1926"/>
    <w:rsid w:val="002A260D"/>
    <w:rsid w:val="002A2EAC"/>
    <w:rsid w:val="002A2ED0"/>
    <w:rsid w:val="002A5495"/>
    <w:rsid w:val="002A6373"/>
    <w:rsid w:val="002A6799"/>
    <w:rsid w:val="002B1F20"/>
    <w:rsid w:val="002B46C7"/>
    <w:rsid w:val="002B4CFD"/>
    <w:rsid w:val="002B53E3"/>
    <w:rsid w:val="002B57DB"/>
    <w:rsid w:val="002B5F84"/>
    <w:rsid w:val="002C07F0"/>
    <w:rsid w:val="002C0821"/>
    <w:rsid w:val="002C0BB7"/>
    <w:rsid w:val="002C3BA8"/>
    <w:rsid w:val="002C40A7"/>
    <w:rsid w:val="002C6F0F"/>
    <w:rsid w:val="002C6F80"/>
    <w:rsid w:val="002D19A1"/>
    <w:rsid w:val="002D2AE4"/>
    <w:rsid w:val="002D4003"/>
    <w:rsid w:val="002D449C"/>
    <w:rsid w:val="002D4CF0"/>
    <w:rsid w:val="002D5D95"/>
    <w:rsid w:val="002D7293"/>
    <w:rsid w:val="002D7A5D"/>
    <w:rsid w:val="002E0EAE"/>
    <w:rsid w:val="002E1384"/>
    <w:rsid w:val="002E28C9"/>
    <w:rsid w:val="002E30DA"/>
    <w:rsid w:val="002E603F"/>
    <w:rsid w:val="002E6552"/>
    <w:rsid w:val="002E6655"/>
    <w:rsid w:val="002E690A"/>
    <w:rsid w:val="002F027F"/>
    <w:rsid w:val="002F09E5"/>
    <w:rsid w:val="002F16B5"/>
    <w:rsid w:val="002F40C4"/>
    <w:rsid w:val="002F6787"/>
    <w:rsid w:val="002F78E4"/>
    <w:rsid w:val="0030103D"/>
    <w:rsid w:val="00303E55"/>
    <w:rsid w:val="00304106"/>
    <w:rsid w:val="00304B57"/>
    <w:rsid w:val="00305BE1"/>
    <w:rsid w:val="00311EF3"/>
    <w:rsid w:val="00314138"/>
    <w:rsid w:val="003148B9"/>
    <w:rsid w:val="003149C2"/>
    <w:rsid w:val="00315A77"/>
    <w:rsid w:val="00320547"/>
    <w:rsid w:val="00321160"/>
    <w:rsid w:val="003212BE"/>
    <w:rsid w:val="0032151A"/>
    <w:rsid w:val="00321CD9"/>
    <w:rsid w:val="0032298C"/>
    <w:rsid w:val="00325199"/>
    <w:rsid w:val="0032577E"/>
    <w:rsid w:val="00326867"/>
    <w:rsid w:val="00330D66"/>
    <w:rsid w:val="00334BDA"/>
    <w:rsid w:val="0033504F"/>
    <w:rsid w:val="0033617C"/>
    <w:rsid w:val="00337E24"/>
    <w:rsid w:val="0034051A"/>
    <w:rsid w:val="00340E92"/>
    <w:rsid w:val="00340EB3"/>
    <w:rsid w:val="0034189D"/>
    <w:rsid w:val="003437C3"/>
    <w:rsid w:val="0034585F"/>
    <w:rsid w:val="00346A70"/>
    <w:rsid w:val="0034767F"/>
    <w:rsid w:val="003479FC"/>
    <w:rsid w:val="00347B4A"/>
    <w:rsid w:val="003507B1"/>
    <w:rsid w:val="00353C34"/>
    <w:rsid w:val="003549EF"/>
    <w:rsid w:val="00354D61"/>
    <w:rsid w:val="00355446"/>
    <w:rsid w:val="00356052"/>
    <w:rsid w:val="00357A6D"/>
    <w:rsid w:val="00362029"/>
    <w:rsid w:val="00362C63"/>
    <w:rsid w:val="00363C37"/>
    <w:rsid w:val="003673F4"/>
    <w:rsid w:val="0037049E"/>
    <w:rsid w:val="003715AB"/>
    <w:rsid w:val="003724BB"/>
    <w:rsid w:val="00372557"/>
    <w:rsid w:val="00374E87"/>
    <w:rsid w:val="00375A50"/>
    <w:rsid w:val="0037610E"/>
    <w:rsid w:val="00377EF8"/>
    <w:rsid w:val="00380C63"/>
    <w:rsid w:val="003835CC"/>
    <w:rsid w:val="00384BF6"/>
    <w:rsid w:val="00386ED7"/>
    <w:rsid w:val="00387D90"/>
    <w:rsid w:val="00391BEF"/>
    <w:rsid w:val="003924D6"/>
    <w:rsid w:val="00393972"/>
    <w:rsid w:val="00394899"/>
    <w:rsid w:val="0039563A"/>
    <w:rsid w:val="003962A5"/>
    <w:rsid w:val="00396B8B"/>
    <w:rsid w:val="003A0975"/>
    <w:rsid w:val="003A1E82"/>
    <w:rsid w:val="003A2273"/>
    <w:rsid w:val="003A25B4"/>
    <w:rsid w:val="003A3859"/>
    <w:rsid w:val="003A4D9D"/>
    <w:rsid w:val="003A779E"/>
    <w:rsid w:val="003B017B"/>
    <w:rsid w:val="003C2178"/>
    <w:rsid w:val="003C22CE"/>
    <w:rsid w:val="003C3247"/>
    <w:rsid w:val="003C32E5"/>
    <w:rsid w:val="003C3D4F"/>
    <w:rsid w:val="003C48AD"/>
    <w:rsid w:val="003C7DC7"/>
    <w:rsid w:val="003D0F2C"/>
    <w:rsid w:val="003D24F0"/>
    <w:rsid w:val="003D358B"/>
    <w:rsid w:val="003D3B9E"/>
    <w:rsid w:val="003D3CDB"/>
    <w:rsid w:val="003D3DBB"/>
    <w:rsid w:val="003D507C"/>
    <w:rsid w:val="003D52A5"/>
    <w:rsid w:val="003D5353"/>
    <w:rsid w:val="003D6A8B"/>
    <w:rsid w:val="003E082D"/>
    <w:rsid w:val="003E17B8"/>
    <w:rsid w:val="003E1DC7"/>
    <w:rsid w:val="003E23EF"/>
    <w:rsid w:val="003E4860"/>
    <w:rsid w:val="003E4CE8"/>
    <w:rsid w:val="003E50E3"/>
    <w:rsid w:val="003E564B"/>
    <w:rsid w:val="003F1D38"/>
    <w:rsid w:val="003F2551"/>
    <w:rsid w:val="003F3987"/>
    <w:rsid w:val="003F4D32"/>
    <w:rsid w:val="003F6D5B"/>
    <w:rsid w:val="00402AC7"/>
    <w:rsid w:val="00404CAA"/>
    <w:rsid w:val="00406100"/>
    <w:rsid w:val="00406BFD"/>
    <w:rsid w:val="004073C1"/>
    <w:rsid w:val="0041354F"/>
    <w:rsid w:val="00413601"/>
    <w:rsid w:val="004138F9"/>
    <w:rsid w:val="00413F16"/>
    <w:rsid w:val="0041434B"/>
    <w:rsid w:val="00414B85"/>
    <w:rsid w:val="00415CEE"/>
    <w:rsid w:val="004214A6"/>
    <w:rsid w:val="00421A4E"/>
    <w:rsid w:val="004220DF"/>
    <w:rsid w:val="004226D9"/>
    <w:rsid w:val="004242D4"/>
    <w:rsid w:val="004243C8"/>
    <w:rsid w:val="0043047E"/>
    <w:rsid w:val="00430769"/>
    <w:rsid w:val="004323FE"/>
    <w:rsid w:val="00436A78"/>
    <w:rsid w:val="00441D69"/>
    <w:rsid w:val="004434CE"/>
    <w:rsid w:val="00443746"/>
    <w:rsid w:val="00444507"/>
    <w:rsid w:val="00444E57"/>
    <w:rsid w:val="0045063C"/>
    <w:rsid w:val="004511D0"/>
    <w:rsid w:val="00452018"/>
    <w:rsid w:val="00452529"/>
    <w:rsid w:val="0045331B"/>
    <w:rsid w:val="00455E83"/>
    <w:rsid w:val="00456C6B"/>
    <w:rsid w:val="00457724"/>
    <w:rsid w:val="00462081"/>
    <w:rsid w:val="004626B6"/>
    <w:rsid w:val="00462A4A"/>
    <w:rsid w:val="00464FDF"/>
    <w:rsid w:val="00465CAC"/>
    <w:rsid w:val="00471262"/>
    <w:rsid w:val="00473409"/>
    <w:rsid w:val="0047515A"/>
    <w:rsid w:val="004754FD"/>
    <w:rsid w:val="0047654B"/>
    <w:rsid w:val="00476753"/>
    <w:rsid w:val="0048604D"/>
    <w:rsid w:val="004863F6"/>
    <w:rsid w:val="00486FFA"/>
    <w:rsid w:val="00493002"/>
    <w:rsid w:val="00493753"/>
    <w:rsid w:val="00495056"/>
    <w:rsid w:val="004971FA"/>
    <w:rsid w:val="004A0942"/>
    <w:rsid w:val="004A219A"/>
    <w:rsid w:val="004A4B2E"/>
    <w:rsid w:val="004A5FF1"/>
    <w:rsid w:val="004A73B4"/>
    <w:rsid w:val="004B1A0E"/>
    <w:rsid w:val="004B32DF"/>
    <w:rsid w:val="004B3B23"/>
    <w:rsid w:val="004B4464"/>
    <w:rsid w:val="004B573C"/>
    <w:rsid w:val="004B57A4"/>
    <w:rsid w:val="004B67F9"/>
    <w:rsid w:val="004B68DF"/>
    <w:rsid w:val="004C0C04"/>
    <w:rsid w:val="004C2128"/>
    <w:rsid w:val="004C2A8D"/>
    <w:rsid w:val="004C335A"/>
    <w:rsid w:val="004C3E3F"/>
    <w:rsid w:val="004C498C"/>
    <w:rsid w:val="004C5154"/>
    <w:rsid w:val="004C5DE2"/>
    <w:rsid w:val="004C6208"/>
    <w:rsid w:val="004C6DAE"/>
    <w:rsid w:val="004C6E0E"/>
    <w:rsid w:val="004C73D8"/>
    <w:rsid w:val="004D3759"/>
    <w:rsid w:val="004D4AC9"/>
    <w:rsid w:val="004D4BF9"/>
    <w:rsid w:val="004D5C0E"/>
    <w:rsid w:val="004D5FFA"/>
    <w:rsid w:val="004D6F8E"/>
    <w:rsid w:val="004D77A0"/>
    <w:rsid w:val="004D7CFD"/>
    <w:rsid w:val="004E0462"/>
    <w:rsid w:val="004E067D"/>
    <w:rsid w:val="004E09B5"/>
    <w:rsid w:val="004E11CF"/>
    <w:rsid w:val="004E26F3"/>
    <w:rsid w:val="004E3095"/>
    <w:rsid w:val="004E386A"/>
    <w:rsid w:val="004E4DBE"/>
    <w:rsid w:val="004E4E92"/>
    <w:rsid w:val="004E5612"/>
    <w:rsid w:val="004E5F89"/>
    <w:rsid w:val="004E6C9D"/>
    <w:rsid w:val="004E7744"/>
    <w:rsid w:val="004F0709"/>
    <w:rsid w:val="004F0E00"/>
    <w:rsid w:val="004F18AC"/>
    <w:rsid w:val="004F19E0"/>
    <w:rsid w:val="004F3484"/>
    <w:rsid w:val="004F3A36"/>
    <w:rsid w:val="004F4781"/>
    <w:rsid w:val="004F4B6B"/>
    <w:rsid w:val="004F4E56"/>
    <w:rsid w:val="00500702"/>
    <w:rsid w:val="00500B59"/>
    <w:rsid w:val="00501DC3"/>
    <w:rsid w:val="00501F26"/>
    <w:rsid w:val="005030C8"/>
    <w:rsid w:val="005038B1"/>
    <w:rsid w:val="00503942"/>
    <w:rsid w:val="00503C5B"/>
    <w:rsid w:val="00507596"/>
    <w:rsid w:val="00507695"/>
    <w:rsid w:val="005102EA"/>
    <w:rsid w:val="00510494"/>
    <w:rsid w:val="00511CD7"/>
    <w:rsid w:val="00512401"/>
    <w:rsid w:val="00512BD5"/>
    <w:rsid w:val="0051360C"/>
    <w:rsid w:val="005145D6"/>
    <w:rsid w:val="00515E5D"/>
    <w:rsid w:val="00516311"/>
    <w:rsid w:val="005165AC"/>
    <w:rsid w:val="00516943"/>
    <w:rsid w:val="0052110E"/>
    <w:rsid w:val="00521D04"/>
    <w:rsid w:val="005231AF"/>
    <w:rsid w:val="0052515D"/>
    <w:rsid w:val="0052564E"/>
    <w:rsid w:val="005257D3"/>
    <w:rsid w:val="00527249"/>
    <w:rsid w:val="00530186"/>
    <w:rsid w:val="005318DB"/>
    <w:rsid w:val="00532ACB"/>
    <w:rsid w:val="0053396E"/>
    <w:rsid w:val="00533C18"/>
    <w:rsid w:val="00536121"/>
    <w:rsid w:val="005364FE"/>
    <w:rsid w:val="0053661B"/>
    <w:rsid w:val="00536724"/>
    <w:rsid w:val="00546D1C"/>
    <w:rsid w:val="005513F4"/>
    <w:rsid w:val="00551EA6"/>
    <w:rsid w:val="00552941"/>
    <w:rsid w:val="00552BAE"/>
    <w:rsid w:val="005530A1"/>
    <w:rsid w:val="005544FE"/>
    <w:rsid w:val="00555B8E"/>
    <w:rsid w:val="00556465"/>
    <w:rsid w:val="0055661F"/>
    <w:rsid w:val="00557BFE"/>
    <w:rsid w:val="0056082C"/>
    <w:rsid w:val="00560950"/>
    <w:rsid w:val="0056148C"/>
    <w:rsid w:val="00561E9A"/>
    <w:rsid w:val="00563DF2"/>
    <w:rsid w:val="00564039"/>
    <w:rsid w:val="00565FD1"/>
    <w:rsid w:val="00571259"/>
    <w:rsid w:val="00571495"/>
    <w:rsid w:val="00572E08"/>
    <w:rsid w:val="0057310C"/>
    <w:rsid w:val="005734FF"/>
    <w:rsid w:val="005735AD"/>
    <w:rsid w:val="0057515E"/>
    <w:rsid w:val="00575CAE"/>
    <w:rsid w:val="00577570"/>
    <w:rsid w:val="00580D5C"/>
    <w:rsid w:val="00582792"/>
    <w:rsid w:val="00585320"/>
    <w:rsid w:val="00585A46"/>
    <w:rsid w:val="00586F50"/>
    <w:rsid w:val="00590476"/>
    <w:rsid w:val="00590F6C"/>
    <w:rsid w:val="005917AD"/>
    <w:rsid w:val="00592C65"/>
    <w:rsid w:val="00593755"/>
    <w:rsid w:val="00593DFD"/>
    <w:rsid w:val="00594193"/>
    <w:rsid w:val="00595641"/>
    <w:rsid w:val="00596563"/>
    <w:rsid w:val="005972CD"/>
    <w:rsid w:val="005A01E4"/>
    <w:rsid w:val="005A28B0"/>
    <w:rsid w:val="005A2EED"/>
    <w:rsid w:val="005A419B"/>
    <w:rsid w:val="005A5A6F"/>
    <w:rsid w:val="005A604F"/>
    <w:rsid w:val="005A7297"/>
    <w:rsid w:val="005A7DAF"/>
    <w:rsid w:val="005B0700"/>
    <w:rsid w:val="005B08F0"/>
    <w:rsid w:val="005B2415"/>
    <w:rsid w:val="005B3C58"/>
    <w:rsid w:val="005B434F"/>
    <w:rsid w:val="005B55FA"/>
    <w:rsid w:val="005B5C98"/>
    <w:rsid w:val="005B6214"/>
    <w:rsid w:val="005B644D"/>
    <w:rsid w:val="005B75D7"/>
    <w:rsid w:val="005C02B2"/>
    <w:rsid w:val="005C08B1"/>
    <w:rsid w:val="005C19ED"/>
    <w:rsid w:val="005C261F"/>
    <w:rsid w:val="005C2B95"/>
    <w:rsid w:val="005C4DA4"/>
    <w:rsid w:val="005C5C11"/>
    <w:rsid w:val="005D23E9"/>
    <w:rsid w:val="005D4C83"/>
    <w:rsid w:val="005D5447"/>
    <w:rsid w:val="005D7147"/>
    <w:rsid w:val="005D7BA7"/>
    <w:rsid w:val="005E0221"/>
    <w:rsid w:val="005E1B3C"/>
    <w:rsid w:val="005E2756"/>
    <w:rsid w:val="005E30B2"/>
    <w:rsid w:val="005E386D"/>
    <w:rsid w:val="005E56F7"/>
    <w:rsid w:val="005F0614"/>
    <w:rsid w:val="005F0C73"/>
    <w:rsid w:val="005F177C"/>
    <w:rsid w:val="005F2DB7"/>
    <w:rsid w:val="005F32E0"/>
    <w:rsid w:val="005F468C"/>
    <w:rsid w:val="005F5140"/>
    <w:rsid w:val="005F53E0"/>
    <w:rsid w:val="005F6599"/>
    <w:rsid w:val="006027AC"/>
    <w:rsid w:val="0060287A"/>
    <w:rsid w:val="006033C6"/>
    <w:rsid w:val="00603E7F"/>
    <w:rsid w:val="00604130"/>
    <w:rsid w:val="00604C11"/>
    <w:rsid w:val="0060559F"/>
    <w:rsid w:val="00610FD4"/>
    <w:rsid w:val="006112A8"/>
    <w:rsid w:val="00611331"/>
    <w:rsid w:val="0061255E"/>
    <w:rsid w:val="00612A04"/>
    <w:rsid w:val="006135D4"/>
    <w:rsid w:val="00615450"/>
    <w:rsid w:val="00616491"/>
    <w:rsid w:val="006172B0"/>
    <w:rsid w:val="006202F5"/>
    <w:rsid w:val="00620C8D"/>
    <w:rsid w:val="00621243"/>
    <w:rsid w:val="00621537"/>
    <w:rsid w:val="00621AEA"/>
    <w:rsid w:val="00622C75"/>
    <w:rsid w:val="0062402A"/>
    <w:rsid w:val="00626875"/>
    <w:rsid w:val="00627384"/>
    <w:rsid w:val="006274CC"/>
    <w:rsid w:val="00627529"/>
    <w:rsid w:val="00627B00"/>
    <w:rsid w:val="00630544"/>
    <w:rsid w:val="0063183A"/>
    <w:rsid w:val="006328ED"/>
    <w:rsid w:val="00632F1C"/>
    <w:rsid w:val="006343F5"/>
    <w:rsid w:val="00634695"/>
    <w:rsid w:val="006353D4"/>
    <w:rsid w:val="0063722C"/>
    <w:rsid w:val="00637527"/>
    <w:rsid w:val="00637B31"/>
    <w:rsid w:val="006404CF"/>
    <w:rsid w:val="00642390"/>
    <w:rsid w:val="00643202"/>
    <w:rsid w:val="00646DEF"/>
    <w:rsid w:val="006476AE"/>
    <w:rsid w:val="00652385"/>
    <w:rsid w:val="00652598"/>
    <w:rsid w:val="00655F10"/>
    <w:rsid w:val="006566E3"/>
    <w:rsid w:val="00656830"/>
    <w:rsid w:val="0065714D"/>
    <w:rsid w:val="00657F75"/>
    <w:rsid w:val="00663913"/>
    <w:rsid w:val="00664C25"/>
    <w:rsid w:val="00664CCC"/>
    <w:rsid w:val="00665F02"/>
    <w:rsid w:val="006663BC"/>
    <w:rsid w:val="0066694C"/>
    <w:rsid w:val="00667008"/>
    <w:rsid w:val="0067059A"/>
    <w:rsid w:val="006725A7"/>
    <w:rsid w:val="00673558"/>
    <w:rsid w:val="00677AE5"/>
    <w:rsid w:val="006806E8"/>
    <w:rsid w:val="006823F4"/>
    <w:rsid w:val="0068251E"/>
    <w:rsid w:val="00682D41"/>
    <w:rsid w:val="00682D58"/>
    <w:rsid w:val="0068347C"/>
    <w:rsid w:val="00683D0A"/>
    <w:rsid w:val="00684562"/>
    <w:rsid w:val="00686469"/>
    <w:rsid w:val="00686FA8"/>
    <w:rsid w:val="006871F3"/>
    <w:rsid w:val="006907A4"/>
    <w:rsid w:val="00690CC1"/>
    <w:rsid w:val="00691504"/>
    <w:rsid w:val="00691DFC"/>
    <w:rsid w:val="00691E06"/>
    <w:rsid w:val="00693ABE"/>
    <w:rsid w:val="00693DB9"/>
    <w:rsid w:val="00694182"/>
    <w:rsid w:val="006955D6"/>
    <w:rsid w:val="006970EC"/>
    <w:rsid w:val="00697BFC"/>
    <w:rsid w:val="006A2972"/>
    <w:rsid w:val="006A2EDE"/>
    <w:rsid w:val="006A3AB6"/>
    <w:rsid w:val="006A65EB"/>
    <w:rsid w:val="006A7240"/>
    <w:rsid w:val="006B0D0A"/>
    <w:rsid w:val="006B0E1C"/>
    <w:rsid w:val="006B124D"/>
    <w:rsid w:val="006B2CF1"/>
    <w:rsid w:val="006B487C"/>
    <w:rsid w:val="006B4992"/>
    <w:rsid w:val="006B4EBB"/>
    <w:rsid w:val="006B537F"/>
    <w:rsid w:val="006B55D8"/>
    <w:rsid w:val="006B5CF7"/>
    <w:rsid w:val="006B6122"/>
    <w:rsid w:val="006B6DDE"/>
    <w:rsid w:val="006B7152"/>
    <w:rsid w:val="006B752C"/>
    <w:rsid w:val="006B76BC"/>
    <w:rsid w:val="006B7F25"/>
    <w:rsid w:val="006B7F8B"/>
    <w:rsid w:val="006C212D"/>
    <w:rsid w:val="006C228C"/>
    <w:rsid w:val="006C24F3"/>
    <w:rsid w:val="006C279F"/>
    <w:rsid w:val="006C2ADC"/>
    <w:rsid w:val="006C2FC7"/>
    <w:rsid w:val="006C47AE"/>
    <w:rsid w:val="006C53DA"/>
    <w:rsid w:val="006C5C38"/>
    <w:rsid w:val="006C5EBF"/>
    <w:rsid w:val="006C6CD6"/>
    <w:rsid w:val="006D0A3A"/>
    <w:rsid w:val="006D1782"/>
    <w:rsid w:val="006D1B9C"/>
    <w:rsid w:val="006D3299"/>
    <w:rsid w:val="006D44F3"/>
    <w:rsid w:val="006D5CAA"/>
    <w:rsid w:val="006D5E2C"/>
    <w:rsid w:val="006D6237"/>
    <w:rsid w:val="006D66FC"/>
    <w:rsid w:val="006D6747"/>
    <w:rsid w:val="006E2636"/>
    <w:rsid w:val="006E3519"/>
    <w:rsid w:val="006E3F62"/>
    <w:rsid w:val="006E50DC"/>
    <w:rsid w:val="006E594F"/>
    <w:rsid w:val="006E6664"/>
    <w:rsid w:val="006F29FB"/>
    <w:rsid w:val="006F2D24"/>
    <w:rsid w:val="006F35AF"/>
    <w:rsid w:val="006F6090"/>
    <w:rsid w:val="00700432"/>
    <w:rsid w:val="00701E0E"/>
    <w:rsid w:val="007039C7"/>
    <w:rsid w:val="00704A2C"/>
    <w:rsid w:val="00704E2C"/>
    <w:rsid w:val="00705C02"/>
    <w:rsid w:val="00706305"/>
    <w:rsid w:val="00706C27"/>
    <w:rsid w:val="00707456"/>
    <w:rsid w:val="00710459"/>
    <w:rsid w:val="00710A63"/>
    <w:rsid w:val="00710AC4"/>
    <w:rsid w:val="00710D29"/>
    <w:rsid w:val="0071171C"/>
    <w:rsid w:val="00712FFD"/>
    <w:rsid w:val="00717F61"/>
    <w:rsid w:val="00720AD9"/>
    <w:rsid w:val="007215C4"/>
    <w:rsid w:val="00721D21"/>
    <w:rsid w:val="00721E37"/>
    <w:rsid w:val="00721EB3"/>
    <w:rsid w:val="00722479"/>
    <w:rsid w:val="00723058"/>
    <w:rsid w:val="00724BCF"/>
    <w:rsid w:val="00725DD6"/>
    <w:rsid w:val="0073087B"/>
    <w:rsid w:val="007309A8"/>
    <w:rsid w:val="00730DDB"/>
    <w:rsid w:val="00733150"/>
    <w:rsid w:val="007333A2"/>
    <w:rsid w:val="00733CD3"/>
    <w:rsid w:val="00733E8B"/>
    <w:rsid w:val="007342E7"/>
    <w:rsid w:val="00734AA4"/>
    <w:rsid w:val="007353CB"/>
    <w:rsid w:val="007356DB"/>
    <w:rsid w:val="007365BE"/>
    <w:rsid w:val="00737F2D"/>
    <w:rsid w:val="00740035"/>
    <w:rsid w:val="00740994"/>
    <w:rsid w:val="00741C43"/>
    <w:rsid w:val="00741EA7"/>
    <w:rsid w:val="00742004"/>
    <w:rsid w:val="00742AC0"/>
    <w:rsid w:val="007439E3"/>
    <w:rsid w:val="00743A98"/>
    <w:rsid w:val="00743F23"/>
    <w:rsid w:val="007441F9"/>
    <w:rsid w:val="00744C3B"/>
    <w:rsid w:val="0074717D"/>
    <w:rsid w:val="00747E49"/>
    <w:rsid w:val="00750916"/>
    <w:rsid w:val="00753510"/>
    <w:rsid w:val="00754AFF"/>
    <w:rsid w:val="0075748E"/>
    <w:rsid w:val="007610EB"/>
    <w:rsid w:val="007618E5"/>
    <w:rsid w:val="00763FFB"/>
    <w:rsid w:val="0076440D"/>
    <w:rsid w:val="0076473A"/>
    <w:rsid w:val="00767A93"/>
    <w:rsid w:val="00767B2D"/>
    <w:rsid w:val="00772EAB"/>
    <w:rsid w:val="00773EAB"/>
    <w:rsid w:val="00774599"/>
    <w:rsid w:val="007745D8"/>
    <w:rsid w:val="00776138"/>
    <w:rsid w:val="00776273"/>
    <w:rsid w:val="00776413"/>
    <w:rsid w:val="007802E1"/>
    <w:rsid w:val="0078083D"/>
    <w:rsid w:val="0078255E"/>
    <w:rsid w:val="00782B93"/>
    <w:rsid w:val="00784DCD"/>
    <w:rsid w:val="00785D89"/>
    <w:rsid w:val="00786942"/>
    <w:rsid w:val="00787D4C"/>
    <w:rsid w:val="00790049"/>
    <w:rsid w:val="00790D1E"/>
    <w:rsid w:val="00791161"/>
    <w:rsid w:val="00792351"/>
    <w:rsid w:val="00792C9A"/>
    <w:rsid w:val="00792E65"/>
    <w:rsid w:val="007933E9"/>
    <w:rsid w:val="007938AF"/>
    <w:rsid w:val="00795416"/>
    <w:rsid w:val="007961AC"/>
    <w:rsid w:val="00796B2C"/>
    <w:rsid w:val="00796EB9"/>
    <w:rsid w:val="00797688"/>
    <w:rsid w:val="0079769C"/>
    <w:rsid w:val="007A0B41"/>
    <w:rsid w:val="007A126A"/>
    <w:rsid w:val="007A41F5"/>
    <w:rsid w:val="007A43B9"/>
    <w:rsid w:val="007A4D22"/>
    <w:rsid w:val="007A4E8F"/>
    <w:rsid w:val="007A6DE1"/>
    <w:rsid w:val="007B055C"/>
    <w:rsid w:val="007B2A67"/>
    <w:rsid w:val="007B4F22"/>
    <w:rsid w:val="007B5039"/>
    <w:rsid w:val="007B57D7"/>
    <w:rsid w:val="007B5BED"/>
    <w:rsid w:val="007B5E46"/>
    <w:rsid w:val="007B5E4C"/>
    <w:rsid w:val="007B6BDD"/>
    <w:rsid w:val="007B6CAD"/>
    <w:rsid w:val="007B6F1D"/>
    <w:rsid w:val="007B762C"/>
    <w:rsid w:val="007C0117"/>
    <w:rsid w:val="007C1036"/>
    <w:rsid w:val="007C1344"/>
    <w:rsid w:val="007C2FBE"/>
    <w:rsid w:val="007C3FD1"/>
    <w:rsid w:val="007C475F"/>
    <w:rsid w:val="007C5081"/>
    <w:rsid w:val="007D064F"/>
    <w:rsid w:val="007D2077"/>
    <w:rsid w:val="007D4503"/>
    <w:rsid w:val="007D4ADD"/>
    <w:rsid w:val="007D5379"/>
    <w:rsid w:val="007D5B42"/>
    <w:rsid w:val="007D6AD6"/>
    <w:rsid w:val="007D722B"/>
    <w:rsid w:val="007D7BC8"/>
    <w:rsid w:val="007E0591"/>
    <w:rsid w:val="007E13B9"/>
    <w:rsid w:val="007E32EE"/>
    <w:rsid w:val="007E3413"/>
    <w:rsid w:val="007E41B0"/>
    <w:rsid w:val="007E4D74"/>
    <w:rsid w:val="007F0DB1"/>
    <w:rsid w:val="007F1717"/>
    <w:rsid w:val="007F2F8A"/>
    <w:rsid w:val="007F461F"/>
    <w:rsid w:val="007F4708"/>
    <w:rsid w:val="007F5ACC"/>
    <w:rsid w:val="007F64E8"/>
    <w:rsid w:val="007F6B7F"/>
    <w:rsid w:val="007F7B47"/>
    <w:rsid w:val="00803F06"/>
    <w:rsid w:val="00804620"/>
    <w:rsid w:val="008054FF"/>
    <w:rsid w:val="00805D17"/>
    <w:rsid w:val="008060EC"/>
    <w:rsid w:val="0080654C"/>
    <w:rsid w:val="00807633"/>
    <w:rsid w:val="00810817"/>
    <w:rsid w:val="0081381A"/>
    <w:rsid w:val="00814681"/>
    <w:rsid w:val="00815858"/>
    <w:rsid w:val="0081608F"/>
    <w:rsid w:val="008169F7"/>
    <w:rsid w:val="00816AA7"/>
    <w:rsid w:val="008175C3"/>
    <w:rsid w:val="00820821"/>
    <w:rsid w:val="00822BEE"/>
    <w:rsid w:val="00826F28"/>
    <w:rsid w:val="00830C67"/>
    <w:rsid w:val="0083238B"/>
    <w:rsid w:val="008328D7"/>
    <w:rsid w:val="00832B5B"/>
    <w:rsid w:val="00832BA9"/>
    <w:rsid w:val="008345DF"/>
    <w:rsid w:val="00834F2A"/>
    <w:rsid w:val="0083635D"/>
    <w:rsid w:val="008370B3"/>
    <w:rsid w:val="0083737F"/>
    <w:rsid w:val="00840CBB"/>
    <w:rsid w:val="00841FA2"/>
    <w:rsid w:val="00842D23"/>
    <w:rsid w:val="008431C7"/>
    <w:rsid w:val="008433AA"/>
    <w:rsid w:val="0084354E"/>
    <w:rsid w:val="00843931"/>
    <w:rsid w:val="00844852"/>
    <w:rsid w:val="008459F8"/>
    <w:rsid w:val="00845E58"/>
    <w:rsid w:val="0085093B"/>
    <w:rsid w:val="008549C1"/>
    <w:rsid w:val="00854E1C"/>
    <w:rsid w:val="00855494"/>
    <w:rsid w:val="00856EB1"/>
    <w:rsid w:val="008570FF"/>
    <w:rsid w:val="008616AB"/>
    <w:rsid w:val="00863F37"/>
    <w:rsid w:val="008644AD"/>
    <w:rsid w:val="008656BA"/>
    <w:rsid w:val="00866022"/>
    <w:rsid w:val="00866098"/>
    <w:rsid w:val="008671C2"/>
    <w:rsid w:val="008714B4"/>
    <w:rsid w:val="0087183A"/>
    <w:rsid w:val="00871C8C"/>
    <w:rsid w:val="00872095"/>
    <w:rsid w:val="0087217E"/>
    <w:rsid w:val="00874FD2"/>
    <w:rsid w:val="00877065"/>
    <w:rsid w:val="0087786D"/>
    <w:rsid w:val="0088142E"/>
    <w:rsid w:val="00881732"/>
    <w:rsid w:val="00884A31"/>
    <w:rsid w:val="00890DD5"/>
    <w:rsid w:val="0089113B"/>
    <w:rsid w:val="0089319D"/>
    <w:rsid w:val="0089321C"/>
    <w:rsid w:val="008935D8"/>
    <w:rsid w:val="0089399F"/>
    <w:rsid w:val="0089608C"/>
    <w:rsid w:val="00896FC5"/>
    <w:rsid w:val="00897BFA"/>
    <w:rsid w:val="008A09FC"/>
    <w:rsid w:val="008A1F7B"/>
    <w:rsid w:val="008A21C5"/>
    <w:rsid w:val="008A2707"/>
    <w:rsid w:val="008A2957"/>
    <w:rsid w:val="008A55D4"/>
    <w:rsid w:val="008A5E06"/>
    <w:rsid w:val="008A63C4"/>
    <w:rsid w:val="008A6B15"/>
    <w:rsid w:val="008A7408"/>
    <w:rsid w:val="008A7900"/>
    <w:rsid w:val="008B1AA0"/>
    <w:rsid w:val="008B1CAE"/>
    <w:rsid w:val="008B2EE2"/>
    <w:rsid w:val="008B3AE6"/>
    <w:rsid w:val="008B3D9E"/>
    <w:rsid w:val="008B456C"/>
    <w:rsid w:val="008B5378"/>
    <w:rsid w:val="008B5DF2"/>
    <w:rsid w:val="008B6E72"/>
    <w:rsid w:val="008C2035"/>
    <w:rsid w:val="008C265D"/>
    <w:rsid w:val="008C2D7D"/>
    <w:rsid w:val="008C2F3D"/>
    <w:rsid w:val="008C3CC5"/>
    <w:rsid w:val="008C3F8E"/>
    <w:rsid w:val="008C45A4"/>
    <w:rsid w:val="008C4A99"/>
    <w:rsid w:val="008C56E1"/>
    <w:rsid w:val="008C7C7B"/>
    <w:rsid w:val="008D2044"/>
    <w:rsid w:val="008D252A"/>
    <w:rsid w:val="008D28A3"/>
    <w:rsid w:val="008D2B2E"/>
    <w:rsid w:val="008D2BCF"/>
    <w:rsid w:val="008D4474"/>
    <w:rsid w:val="008D4C65"/>
    <w:rsid w:val="008D4D34"/>
    <w:rsid w:val="008D579B"/>
    <w:rsid w:val="008D67B6"/>
    <w:rsid w:val="008D6AD5"/>
    <w:rsid w:val="008D7B95"/>
    <w:rsid w:val="008E1C16"/>
    <w:rsid w:val="008E3E06"/>
    <w:rsid w:val="008E654E"/>
    <w:rsid w:val="008E6DF8"/>
    <w:rsid w:val="008F1BDD"/>
    <w:rsid w:val="008F27D1"/>
    <w:rsid w:val="008F2FA3"/>
    <w:rsid w:val="008F4575"/>
    <w:rsid w:val="008F62C9"/>
    <w:rsid w:val="00900077"/>
    <w:rsid w:val="009004AA"/>
    <w:rsid w:val="00901BEA"/>
    <w:rsid w:val="00902566"/>
    <w:rsid w:val="00902B23"/>
    <w:rsid w:val="0090459D"/>
    <w:rsid w:val="0090615D"/>
    <w:rsid w:val="00906FC5"/>
    <w:rsid w:val="00906FF4"/>
    <w:rsid w:val="00910282"/>
    <w:rsid w:val="00910E51"/>
    <w:rsid w:val="00911208"/>
    <w:rsid w:val="009128FB"/>
    <w:rsid w:val="0091357A"/>
    <w:rsid w:val="00916C7F"/>
    <w:rsid w:val="0091739F"/>
    <w:rsid w:val="009206B7"/>
    <w:rsid w:val="00920DA9"/>
    <w:rsid w:val="00921BB2"/>
    <w:rsid w:val="00921CBC"/>
    <w:rsid w:val="00924612"/>
    <w:rsid w:val="0093009A"/>
    <w:rsid w:val="00932FDD"/>
    <w:rsid w:val="00942CF6"/>
    <w:rsid w:val="009437BA"/>
    <w:rsid w:val="00943EB8"/>
    <w:rsid w:val="00944642"/>
    <w:rsid w:val="00944859"/>
    <w:rsid w:val="00945DFB"/>
    <w:rsid w:val="00946C1C"/>
    <w:rsid w:val="009509FC"/>
    <w:rsid w:val="00950AB1"/>
    <w:rsid w:val="00953B1D"/>
    <w:rsid w:val="00953D46"/>
    <w:rsid w:val="0095434F"/>
    <w:rsid w:val="009543F1"/>
    <w:rsid w:val="0095721B"/>
    <w:rsid w:val="00957381"/>
    <w:rsid w:val="00960668"/>
    <w:rsid w:val="0096240D"/>
    <w:rsid w:val="00962957"/>
    <w:rsid w:val="00962B68"/>
    <w:rsid w:val="00962E75"/>
    <w:rsid w:val="00962F27"/>
    <w:rsid w:val="00963620"/>
    <w:rsid w:val="00964C39"/>
    <w:rsid w:val="00965061"/>
    <w:rsid w:val="00965964"/>
    <w:rsid w:val="0097198A"/>
    <w:rsid w:val="009719E5"/>
    <w:rsid w:val="00971B21"/>
    <w:rsid w:val="00971C8C"/>
    <w:rsid w:val="009741C9"/>
    <w:rsid w:val="00974D24"/>
    <w:rsid w:val="0097728F"/>
    <w:rsid w:val="009800EC"/>
    <w:rsid w:val="00981F51"/>
    <w:rsid w:val="0098294B"/>
    <w:rsid w:val="00987544"/>
    <w:rsid w:val="00990AE2"/>
    <w:rsid w:val="00990D91"/>
    <w:rsid w:val="00990E7E"/>
    <w:rsid w:val="00992421"/>
    <w:rsid w:val="0099289E"/>
    <w:rsid w:val="009948B6"/>
    <w:rsid w:val="009A1F35"/>
    <w:rsid w:val="009A1F8D"/>
    <w:rsid w:val="009A2050"/>
    <w:rsid w:val="009A2A67"/>
    <w:rsid w:val="009A2C5D"/>
    <w:rsid w:val="009A33DD"/>
    <w:rsid w:val="009A35C1"/>
    <w:rsid w:val="009A4E3A"/>
    <w:rsid w:val="009B089C"/>
    <w:rsid w:val="009B0C31"/>
    <w:rsid w:val="009B19E6"/>
    <w:rsid w:val="009B546E"/>
    <w:rsid w:val="009B64EC"/>
    <w:rsid w:val="009C0CC9"/>
    <w:rsid w:val="009C19EE"/>
    <w:rsid w:val="009C258F"/>
    <w:rsid w:val="009C2AE1"/>
    <w:rsid w:val="009C4A0E"/>
    <w:rsid w:val="009C74D5"/>
    <w:rsid w:val="009C7A1D"/>
    <w:rsid w:val="009D0DD6"/>
    <w:rsid w:val="009D0DDB"/>
    <w:rsid w:val="009D1A14"/>
    <w:rsid w:val="009D3355"/>
    <w:rsid w:val="009D3801"/>
    <w:rsid w:val="009D3855"/>
    <w:rsid w:val="009D4AB5"/>
    <w:rsid w:val="009D54C3"/>
    <w:rsid w:val="009D55B0"/>
    <w:rsid w:val="009D7E77"/>
    <w:rsid w:val="009E0D3B"/>
    <w:rsid w:val="009E2D10"/>
    <w:rsid w:val="009E4DAA"/>
    <w:rsid w:val="009E5662"/>
    <w:rsid w:val="009E65B5"/>
    <w:rsid w:val="009F3AE0"/>
    <w:rsid w:val="009F4518"/>
    <w:rsid w:val="009F4FE4"/>
    <w:rsid w:val="009F53CC"/>
    <w:rsid w:val="009F56B6"/>
    <w:rsid w:val="009F6466"/>
    <w:rsid w:val="009F658C"/>
    <w:rsid w:val="009F6622"/>
    <w:rsid w:val="009F6C79"/>
    <w:rsid w:val="00A0040B"/>
    <w:rsid w:val="00A00644"/>
    <w:rsid w:val="00A00F64"/>
    <w:rsid w:val="00A0127A"/>
    <w:rsid w:val="00A019C4"/>
    <w:rsid w:val="00A03772"/>
    <w:rsid w:val="00A04723"/>
    <w:rsid w:val="00A050B3"/>
    <w:rsid w:val="00A05C0B"/>
    <w:rsid w:val="00A0681B"/>
    <w:rsid w:val="00A06934"/>
    <w:rsid w:val="00A06EA6"/>
    <w:rsid w:val="00A070BB"/>
    <w:rsid w:val="00A13475"/>
    <w:rsid w:val="00A13F05"/>
    <w:rsid w:val="00A1526F"/>
    <w:rsid w:val="00A16F2F"/>
    <w:rsid w:val="00A20A61"/>
    <w:rsid w:val="00A219DD"/>
    <w:rsid w:val="00A2239F"/>
    <w:rsid w:val="00A22B8F"/>
    <w:rsid w:val="00A23962"/>
    <w:rsid w:val="00A248D4"/>
    <w:rsid w:val="00A24B29"/>
    <w:rsid w:val="00A25120"/>
    <w:rsid w:val="00A253EE"/>
    <w:rsid w:val="00A255FF"/>
    <w:rsid w:val="00A25F93"/>
    <w:rsid w:val="00A26EC2"/>
    <w:rsid w:val="00A30BD6"/>
    <w:rsid w:val="00A30F58"/>
    <w:rsid w:val="00A31304"/>
    <w:rsid w:val="00A335FF"/>
    <w:rsid w:val="00A35F00"/>
    <w:rsid w:val="00A36BAF"/>
    <w:rsid w:val="00A377A6"/>
    <w:rsid w:val="00A40BC6"/>
    <w:rsid w:val="00A40FFB"/>
    <w:rsid w:val="00A41A9D"/>
    <w:rsid w:val="00A4212E"/>
    <w:rsid w:val="00A42858"/>
    <w:rsid w:val="00A43875"/>
    <w:rsid w:val="00A43E8B"/>
    <w:rsid w:val="00A4403D"/>
    <w:rsid w:val="00A465CA"/>
    <w:rsid w:val="00A46C7A"/>
    <w:rsid w:val="00A50308"/>
    <w:rsid w:val="00A50313"/>
    <w:rsid w:val="00A529F4"/>
    <w:rsid w:val="00A545E1"/>
    <w:rsid w:val="00A548F4"/>
    <w:rsid w:val="00A563CE"/>
    <w:rsid w:val="00A57907"/>
    <w:rsid w:val="00A61822"/>
    <w:rsid w:val="00A6182A"/>
    <w:rsid w:val="00A621EA"/>
    <w:rsid w:val="00A6486A"/>
    <w:rsid w:val="00A6508B"/>
    <w:rsid w:val="00A65E66"/>
    <w:rsid w:val="00A67353"/>
    <w:rsid w:val="00A70FB7"/>
    <w:rsid w:val="00A7142F"/>
    <w:rsid w:val="00A754E7"/>
    <w:rsid w:val="00A75792"/>
    <w:rsid w:val="00A8407B"/>
    <w:rsid w:val="00A85CFD"/>
    <w:rsid w:val="00A908E8"/>
    <w:rsid w:val="00A937B9"/>
    <w:rsid w:val="00A9556C"/>
    <w:rsid w:val="00A975AB"/>
    <w:rsid w:val="00A97F77"/>
    <w:rsid w:val="00AA00D8"/>
    <w:rsid w:val="00AA11FC"/>
    <w:rsid w:val="00AA1D08"/>
    <w:rsid w:val="00AA3246"/>
    <w:rsid w:val="00AA3C8B"/>
    <w:rsid w:val="00AA5950"/>
    <w:rsid w:val="00AA5955"/>
    <w:rsid w:val="00AA6B15"/>
    <w:rsid w:val="00AA789F"/>
    <w:rsid w:val="00AB0118"/>
    <w:rsid w:val="00AB11F2"/>
    <w:rsid w:val="00AB1820"/>
    <w:rsid w:val="00AB39CB"/>
    <w:rsid w:val="00AB52DA"/>
    <w:rsid w:val="00AB63D2"/>
    <w:rsid w:val="00AB7494"/>
    <w:rsid w:val="00AB7A53"/>
    <w:rsid w:val="00AC036A"/>
    <w:rsid w:val="00AC16AF"/>
    <w:rsid w:val="00AC3084"/>
    <w:rsid w:val="00AC370A"/>
    <w:rsid w:val="00AC3923"/>
    <w:rsid w:val="00AC3DD2"/>
    <w:rsid w:val="00AC51F3"/>
    <w:rsid w:val="00AD0BE8"/>
    <w:rsid w:val="00AD0DC2"/>
    <w:rsid w:val="00AD5C47"/>
    <w:rsid w:val="00AD6CD1"/>
    <w:rsid w:val="00AD6FA0"/>
    <w:rsid w:val="00AE0288"/>
    <w:rsid w:val="00AE0FBB"/>
    <w:rsid w:val="00AE25A2"/>
    <w:rsid w:val="00AE2F1D"/>
    <w:rsid w:val="00AE3444"/>
    <w:rsid w:val="00AE3D23"/>
    <w:rsid w:val="00AE649E"/>
    <w:rsid w:val="00AE6F56"/>
    <w:rsid w:val="00AE7D14"/>
    <w:rsid w:val="00AF04AA"/>
    <w:rsid w:val="00AF71C2"/>
    <w:rsid w:val="00B00372"/>
    <w:rsid w:val="00B00A01"/>
    <w:rsid w:val="00B00CFC"/>
    <w:rsid w:val="00B010E7"/>
    <w:rsid w:val="00B01F02"/>
    <w:rsid w:val="00B0417E"/>
    <w:rsid w:val="00B050E0"/>
    <w:rsid w:val="00B05F6A"/>
    <w:rsid w:val="00B07FD1"/>
    <w:rsid w:val="00B144AA"/>
    <w:rsid w:val="00B16A1C"/>
    <w:rsid w:val="00B17D05"/>
    <w:rsid w:val="00B22C65"/>
    <w:rsid w:val="00B22EDA"/>
    <w:rsid w:val="00B23516"/>
    <w:rsid w:val="00B247AD"/>
    <w:rsid w:val="00B24D64"/>
    <w:rsid w:val="00B26C2A"/>
    <w:rsid w:val="00B27BCC"/>
    <w:rsid w:val="00B30CD8"/>
    <w:rsid w:val="00B3144F"/>
    <w:rsid w:val="00B32430"/>
    <w:rsid w:val="00B3332E"/>
    <w:rsid w:val="00B37EA0"/>
    <w:rsid w:val="00B40391"/>
    <w:rsid w:val="00B407FD"/>
    <w:rsid w:val="00B410F6"/>
    <w:rsid w:val="00B417A8"/>
    <w:rsid w:val="00B4225B"/>
    <w:rsid w:val="00B426E3"/>
    <w:rsid w:val="00B50277"/>
    <w:rsid w:val="00B50946"/>
    <w:rsid w:val="00B50DA5"/>
    <w:rsid w:val="00B51021"/>
    <w:rsid w:val="00B5118D"/>
    <w:rsid w:val="00B52C20"/>
    <w:rsid w:val="00B53854"/>
    <w:rsid w:val="00B53B9B"/>
    <w:rsid w:val="00B57ECF"/>
    <w:rsid w:val="00B60845"/>
    <w:rsid w:val="00B6105A"/>
    <w:rsid w:val="00B62859"/>
    <w:rsid w:val="00B637AA"/>
    <w:rsid w:val="00B64292"/>
    <w:rsid w:val="00B64CC0"/>
    <w:rsid w:val="00B65BB5"/>
    <w:rsid w:val="00B662C7"/>
    <w:rsid w:val="00B70234"/>
    <w:rsid w:val="00B714F0"/>
    <w:rsid w:val="00B7170B"/>
    <w:rsid w:val="00B7298E"/>
    <w:rsid w:val="00B72EF1"/>
    <w:rsid w:val="00B730D5"/>
    <w:rsid w:val="00B74791"/>
    <w:rsid w:val="00B76023"/>
    <w:rsid w:val="00B7663A"/>
    <w:rsid w:val="00B77F94"/>
    <w:rsid w:val="00B803E8"/>
    <w:rsid w:val="00B8249A"/>
    <w:rsid w:val="00B82CA7"/>
    <w:rsid w:val="00B83CE6"/>
    <w:rsid w:val="00B84E7F"/>
    <w:rsid w:val="00B85666"/>
    <w:rsid w:val="00B90815"/>
    <w:rsid w:val="00B9100B"/>
    <w:rsid w:val="00B92A51"/>
    <w:rsid w:val="00B93A03"/>
    <w:rsid w:val="00B93FD8"/>
    <w:rsid w:val="00B945DE"/>
    <w:rsid w:val="00B95296"/>
    <w:rsid w:val="00B955F2"/>
    <w:rsid w:val="00B96A79"/>
    <w:rsid w:val="00B971A1"/>
    <w:rsid w:val="00BA31D8"/>
    <w:rsid w:val="00BA47CD"/>
    <w:rsid w:val="00BA5A9E"/>
    <w:rsid w:val="00BA67FD"/>
    <w:rsid w:val="00BA7CF1"/>
    <w:rsid w:val="00BA7E80"/>
    <w:rsid w:val="00BB0A61"/>
    <w:rsid w:val="00BB1CDF"/>
    <w:rsid w:val="00BB20C8"/>
    <w:rsid w:val="00BB2970"/>
    <w:rsid w:val="00BB50CE"/>
    <w:rsid w:val="00BB519F"/>
    <w:rsid w:val="00BB5587"/>
    <w:rsid w:val="00BB5F91"/>
    <w:rsid w:val="00BB6975"/>
    <w:rsid w:val="00BC170C"/>
    <w:rsid w:val="00BC1CA5"/>
    <w:rsid w:val="00BC2B88"/>
    <w:rsid w:val="00BC35B5"/>
    <w:rsid w:val="00BC5AD1"/>
    <w:rsid w:val="00BC5EDA"/>
    <w:rsid w:val="00BC66DE"/>
    <w:rsid w:val="00BC6C78"/>
    <w:rsid w:val="00BC7043"/>
    <w:rsid w:val="00BC71E0"/>
    <w:rsid w:val="00BC72FA"/>
    <w:rsid w:val="00BC7488"/>
    <w:rsid w:val="00BD3BF8"/>
    <w:rsid w:val="00BD532B"/>
    <w:rsid w:val="00BE1B82"/>
    <w:rsid w:val="00BE1DD2"/>
    <w:rsid w:val="00BE3294"/>
    <w:rsid w:val="00BE6919"/>
    <w:rsid w:val="00BE7761"/>
    <w:rsid w:val="00BE7821"/>
    <w:rsid w:val="00BE7D43"/>
    <w:rsid w:val="00BF0431"/>
    <w:rsid w:val="00BF0D8A"/>
    <w:rsid w:val="00BF1355"/>
    <w:rsid w:val="00BF22F0"/>
    <w:rsid w:val="00BF439E"/>
    <w:rsid w:val="00BF4D24"/>
    <w:rsid w:val="00BF5417"/>
    <w:rsid w:val="00BF5B47"/>
    <w:rsid w:val="00C01370"/>
    <w:rsid w:val="00C02CBD"/>
    <w:rsid w:val="00C04E5C"/>
    <w:rsid w:val="00C10113"/>
    <w:rsid w:val="00C10E48"/>
    <w:rsid w:val="00C12077"/>
    <w:rsid w:val="00C149D6"/>
    <w:rsid w:val="00C15C52"/>
    <w:rsid w:val="00C172AB"/>
    <w:rsid w:val="00C17E2F"/>
    <w:rsid w:val="00C17E93"/>
    <w:rsid w:val="00C2066A"/>
    <w:rsid w:val="00C213AA"/>
    <w:rsid w:val="00C234C7"/>
    <w:rsid w:val="00C23E9A"/>
    <w:rsid w:val="00C24BE9"/>
    <w:rsid w:val="00C25B0A"/>
    <w:rsid w:val="00C2642E"/>
    <w:rsid w:val="00C26AA2"/>
    <w:rsid w:val="00C2741E"/>
    <w:rsid w:val="00C349D7"/>
    <w:rsid w:val="00C34A07"/>
    <w:rsid w:val="00C35093"/>
    <w:rsid w:val="00C37318"/>
    <w:rsid w:val="00C4183F"/>
    <w:rsid w:val="00C43D43"/>
    <w:rsid w:val="00C458A8"/>
    <w:rsid w:val="00C45AF9"/>
    <w:rsid w:val="00C45F35"/>
    <w:rsid w:val="00C46ADA"/>
    <w:rsid w:val="00C478E2"/>
    <w:rsid w:val="00C50AD0"/>
    <w:rsid w:val="00C523A5"/>
    <w:rsid w:val="00C53197"/>
    <w:rsid w:val="00C53535"/>
    <w:rsid w:val="00C5511A"/>
    <w:rsid w:val="00C56CF7"/>
    <w:rsid w:val="00C56F75"/>
    <w:rsid w:val="00C575ED"/>
    <w:rsid w:val="00C60D53"/>
    <w:rsid w:val="00C60FEF"/>
    <w:rsid w:val="00C62E3C"/>
    <w:rsid w:val="00C632D7"/>
    <w:rsid w:val="00C6421F"/>
    <w:rsid w:val="00C66213"/>
    <w:rsid w:val="00C66FE7"/>
    <w:rsid w:val="00C67FD2"/>
    <w:rsid w:val="00C70094"/>
    <w:rsid w:val="00C70112"/>
    <w:rsid w:val="00C72045"/>
    <w:rsid w:val="00C720DF"/>
    <w:rsid w:val="00C72104"/>
    <w:rsid w:val="00C73D49"/>
    <w:rsid w:val="00C73EEB"/>
    <w:rsid w:val="00C75EAF"/>
    <w:rsid w:val="00C76DC3"/>
    <w:rsid w:val="00C77620"/>
    <w:rsid w:val="00C77EF1"/>
    <w:rsid w:val="00C80284"/>
    <w:rsid w:val="00C81308"/>
    <w:rsid w:val="00C83BED"/>
    <w:rsid w:val="00C8401D"/>
    <w:rsid w:val="00C87AF3"/>
    <w:rsid w:val="00C90F7C"/>
    <w:rsid w:val="00C929C3"/>
    <w:rsid w:val="00C94617"/>
    <w:rsid w:val="00C9574A"/>
    <w:rsid w:val="00C96E43"/>
    <w:rsid w:val="00CA0DDC"/>
    <w:rsid w:val="00CA0F7F"/>
    <w:rsid w:val="00CA2EAC"/>
    <w:rsid w:val="00CA3FD1"/>
    <w:rsid w:val="00CA454E"/>
    <w:rsid w:val="00CA7FDF"/>
    <w:rsid w:val="00CB0D3F"/>
    <w:rsid w:val="00CB2EFD"/>
    <w:rsid w:val="00CB7541"/>
    <w:rsid w:val="00CC13B0"/>
    <w:rsid w:val="00CC17D0"/>
    <w:rsid w:val="00CC1D93"/>
    <w:rsid w:val="00CC2D1B"/>
    <w:rsid w:val="00CC3AB3"/>
    <w:rsid w:val="00CC4212"/>
    <w:rsid w:val="00CC503B"/>
    <w:rsid w:val="00CC5AAA"/>
    <w:rsid w:val="00CC7781"/>
    <w:rsid w:val="00CC7793"/>
    <w:rsid w:val="00CC7CCF"/>
    <w:rsid w:val="00CD0C6E"/>
    <w:rsid w:val="00CD13BC"/>
    <w:rsid w:val="00CD14E6"/>
    <w:rsid w:val="00CD1DFD"/>
    <w:rsid w:val="00CD1F0D"/>
    <w:rsid w:val="00CD2AA6"/>
    <w:rsid w:val="00CD5AB2"/>
    <w:rsid w:val="00CD5C24"/>
    <w:rsid w:val="00CD6762"/>
    <w:rsid w:val="00CE0F20"/>
    <w:rsid w:val="00CE252A"/>
    <w:rsid w:val="00CE27E4"/>
    <w:rsid w:val="00CE2C3E"/>
    <w:rsid w:val="00CE42B8"/>
    <w:rsid w:val="00CE4D4C"/>
    <w:rsid w:val="00CE732E"/>
    <w:rsid w:val="00CE75D7"/>
    <w:rsid w:val="00CF0C93"/>
    <w:rsid w:val="00CF1370"/>
    <w:rsid w:val="00CF30CF"/>
    <w:rsid w:val="00CF42DE"/>
    <w:rsid w:val="00CF5BE1"/>
    <w:rsid w:val="00CF5D86"/>
    <w:rsid w:val="00D00F16"/>
    <w:rsid w:val="00D01D08"/>
    <w:rsid w:val="00D039CE"/>
    <w:rsid w:val="00D03A0C"/>
    <w:rsid w:val="00D048DC"/>
    <w:rsid w:val="00D04E72"/>
    <w:rsid w:val="00D052F1"/>
    <w:rsid w:val="00D06DFD"/>
    <w:rsid w:val="00D07272"/>
    <w:rsid w:val="00D10603"/>
    <w:rsid w:val="00D10A73"/>
    <w:rsid w:val="00D117BD"/>
    <w:rsid w:val="00D1244A"/>
    <w:rsid w:val="00D1273D"/>
    <w:rsid w:val="00D12AF1"/>
    <w:rsid w:val="00D12E20"/>
    <w:rsid w:val="00D13CB7"/>
    <w:rsid w:val="00D15726"/>
    <w:rsid w:val="00D15CE8"/>
    <w:rsid w:val="00D166B4"/>
    <w:rsid w:val="00D168A7"/>
    <w:rsid w:val="00D201FA"/>
    <w:rsid w:val="00D2087E"/>
    <w:rsid w:val="00D209AF"/>
    <w:rsid w:val="00D20A74"/>
    <w:rsid w:val="00D20ABF"/>
    <w:rsid w:val="00D20D54"/>
    <w:rsid w:val="00D211EB"/>
    <w:rsid w:val="00D22CC9"/>
    <w:rsid w:val="00D241EA"/>
    <w:rsid w:val="00D251FE"/>
    <w:rsid w:val="00D2617E"/>
    <w:rsid w:val="00D27679"/>
    <w:rsid w:val="00D319EB"/>
    <w:rsid w:val="00D31D59"/>
    <w:rsid w:val="00D32256"/>
    <w:rsid w:val="00D33EFB"/>
    <w:rsid w:val="00D34B63"/>
    <w:rsid w:val="00D37672"/>
    <w:rsid w:val="00D37A7C"/>
    <w:rsid w:val="00D37C77"/>
    <w:rsid w:val="00D37F47"/>
    <w:rsid w:val="00D400F7"/>
    <w:rsid w:val="00D4045C"/>
    <w:rsid w:val="00D40E55"/>
    <w:rsid w:val="00D4663C"/>
    <w:rsid w:val="00D51118"/>
    <w:rsid w:val="00D513E2"/>
    <w:rsid w:val="00D52972"/>
    <w:rsid w:val="00D5339B"/>
    <w:rsid w:val="00D5386F"/>
    <w:rsid w:val="00D53A17"/>
    <w:rsid w:val="00D53C0E"/>
    <w:rsid w:val="00D53F46"/>
    <w:rsid w:val="00D53F88"/>
    <w:rsid w:val="00D55945"/>
    <w:rsid w:val="00D57ED6"/>
    <w:rsid w:val="00D614AB"/>
    <w:rsid w:val="00D62E2F"/>
    <w:rsid w:val="00D63789"/>
    <w:rsid w:val="00D63882"/>
    <w:rsid w:val="00D649AE"/>
    <w:rsid w:val="00D6727F"/>
    <w:rsid w:val="00D67301"/>
    <w:rsid w:val="00D7118E"/>
    <w:rsid w:val="00D71E1E"/>
    <w:rsid w:val="00D74E89"/>
    <w:rsid w:val="00D75126"/>
    <w:rsid w:val="00D755DD"/>
    <w:rsid w:val="00D77399"/>
    <w:rsid w:val="00D8311B"/>
    <w:rsid w:val="00D83BAF"/>
    <w:rsid w:val="00D8456B"/>
    <w:rsid w:val="00D855A6"/>
    <w:rsid w:val="00D85BF4"/>
    <w:rsid w:val="00D87401"/>
    <w:rsid w:val="00D87C5F"/>
    <w:rsid w:val="00D87D12"/>
    <w:rsid w:val="00D907A6"/>
    <w:rsid w:val="00D91BC9"/>
    <w:rsid w:val="00D92DCE"/>
    <w:rsid w:val="00D93D4D"/>
    <w:rsid w:val="00D94B00"/>
    <w:rsid w:val="00D94F15"/>
    <w:rsid w:val="00D956EE"/>
    <w:rsid w:val="00D9729B"/>
    <w:rsid w:val="00D979E0"/>
    <w:rsid w:val="00DA01B0"/>
    <w:rsid w:val="00DA02BC"/>
    <w:rsid w:val="00DA0A6C"/>
    <w:rsid w:val="00DA0CB8"/>
    <w:rsid w:val="00DA266D"/>
    <w:rsid w:val="00DA3FC7"/>
    <w:rsid w:val="00DA4DD8"/>
    <w:rsid w:val="00DA58CA"/>
    <w:rsid w:val="00DB01DE"/>
    <w:rsid w:val="00DB1389"/>
    <w:rsid w:val="00DB14D3"/>
    <w:rsid w:val="00DB32AB"/>
    <w:rsid w:val="00DB32C1"/>
    <w:rsid w:val="00DB3818"/>
    <w:rsid w:val="00DB52DD"/>
    <w:rsid w:val="00DB55CD"/>
    <w:rsid w:val="00DB733A"/>
    <w:rsid w:val="00DC00F9"/>
    <w:rsid w:val="00DC0269"/>
    <w:rsid w:val="00DC2156"/>
    <w:rsid w:val="00DC29D8"/>
    <w:rsid w:val="00DC33D8"/>
    <w:rsid w:val="00DC511F"/>
    <w:rsid w:val="00DC6E71"/>
    <w:rsid w:val="00DD0AD1"/>
    <w:rsid w:val="00DD0E45"/>
    <w:rsid w:val="00DD22A0"/>
    <w:rsid w:val="00DD2647"/>
    <w:rsid w:val="00DD30E8"/>
    <w:rsid w:val="00DD3BD4"/>
    <w:rsid w:val="00DD3C78"/>
    <w:rsid w:val="00DD5F65"/>
    <w:rsid w:val="00DD650D"/>
    <w:rsid w:val="00DD7F63"/>
    <w:rsid w:val="00DE03E6"/>
    <w:rsid w:val="00DE0847"/>
    <w:rsid w:val="00DE2E3F"/>
    <w:rsid w:val="00DE355F"/>
    <w:rsid w:val="00DE39CE"/>
    <w:rsid w:val="00DE3E60"/>
    <w:rsid w:val="00DE4864"/>
    <w:rsid w:val="00DE57DA"/>
    <w:rsid w:val="00DE5AB3"/>
    <w:rsid w:val="00DE6ECD"/>
    <w:rsid w:val="00DE73C4"/>
    <w:rsid w:val="00DF08AA"/>
    <w:rsid w:val="00DF13AE"/>
    <w:rsid w:val="00DF34BA"/>
    <w:rsid w:val="00DF42C7"/>
    <w:rsid w:val="00DF7F48"/>
    <w:rsid w:val="00E00C2D"/>
    <w:rsid w:val="00E00FCF"/>
    <w:rsid w:val="00E01850"/>
    <w:rsid w:val="00E047E3"/>
    <w:rsid w:val="00E1072C"/>
    <w:rsid w:val="00E10AAF"/>
    <w:rsid w:val="00E1146E"/>
    <w:rsid w:val="00E1216E"/>
    <w:rsid w:val="00E12C76"/>
    <w:rsid w:val="00E1387B"/>
    <w:rsid w:val="00E162FD"/>
    <w:rsid w:val="00E20909"/>
    <w:rsid w:val="00E21766"/>
    <w:rsid w:val="00E21AD8"/>
    <w:rsid w:val="00E234BD"/>
    <w:rsid w:val="00E25A63"/>
    <w:rsid w:val="00E2683E"/>
    <w:rsid w:val="00E26A4D"/>
    <w:rsid w:val="00E26EAA"/>
    <w:rsid w:val="00E2728B"/>
    <w:rsid w:val="00E272D9"/>
    <w:rsid w:val="00E30DC9"/>
    <w:rsid w:val="00E31402"/>
    <w:rsid w:val="00E317A6"/>
    <w:rsid w:val="00E324D4"/>
    <w:rsid w:val="00E33D9C"/>
    <w:rsid w:val="00E361C0"/>
    <w:rsid w:val="00E36EF6"/>
    <w:rsid w:val="00E37F1C"/>
    <w:rsid w:val="00E40530"/>
    <w:rsid w:val="00E42375"/>
    <w:rsid w:val="00E42593"/>
    <w:rsid w:val="00E463E7"/>
    <w:rsid w:val="00E50889"/>
    <w:rsid w:val="00E50CD2"/>
    <w:rsid w:val="00E5299D"/>
    <w:rsid w:val="00E52D9A"/>
    <w:rsid w:val="00E547D5"/>
    <w:rsid w:val="00E549D0"/>
    <w:rsid w:val="00E55729"/>
    <w:rsid w:val="00E55857"/>
    <w:rsid w:val="00E56E39"/>
    <w:rsid w:val="00E57224"/>
    <w:rsid w:val="00E57331"/>
    <w:rsid w:val="00E610C1"/>
    <w:rsid w:val="00E62718"/>
    <w:rsid w:val="00E62A66"/>
    <w:rsid w:val="00E652C1"/>
    <w:rsid w:val="00E67131"/>
    <w:rsid w:val="00E674CC"/>
    <w:rsid w:val="00E70929"/>
    <w:rsid w:val="00E7132F"/>
    <w:rsid w:val="00E72669"/>
    <w:rsid w:val="00E729D7"/>
    <w:rsid w:val="00E72DFC"/>
    <w:rsid w:val="00E764D2"/>
    <w:rsid w:val="00E76DC9"/>
    <w:rsid w:val="00E770F3"/>
    <w:rsid w:val="00E7770E"/>
    <w:rsid w:val="00E77ED8"/>
    <w:rsid w:val="00E80F88"/>
    <w:rsid w:val="00E819A1"/>
    <w:rsid w:val="00E81B34"/>
    <w:rsid w:val="00E81C73"/>
    <w:rsid w:val="00E829B2"/>
    <w:rsid w:val="00E846C0"/>
    <w:rsid w:val="00E84FBE"/>
    <w:rsid w:val="00E8559A"/>
    <w:rsid w:val="00E86E48"/>
    <w:rsid w:val="00E87459"/>
    <w:rsid w:val="00E8755C"/>
    <w:rsid w:val="00E91BA5"/>
    <w:rsid w:val="00E92EB7"/>
    <w:rsid w:val="00E934B4"/>
    <w:rsid w:val="00E942DD"/>
    <w:rsid w:val="00E96588"/>
    <w:rsid w:val="00E96AFA"/>
    <w:rsid w:val="00EA301A"/>
    <w:rsid w:val="00EA30F9"/>
    <w:rsid w:val="00EA448D"/>
    <w:rsid w:val="00EA470F"/>
    <w:rsid w:val="00EA4B0A"/>
    <w:rsid w:val="00EA4E28"/>
    <w:rsid w:val="00EA4E4B"/>
    <w:rsid w:val="00EA62D3"/>
    <w:rsid w:val="00EA6DA4"/>
    <w:rsid w:val="00EA7BE5"/>
    <w:rsid w:val="00EB0E62"/>
    <w:rsid w:val="00EB25E0"/>
    <w:rsid w:val="00EB583A"/>
    <w:rsid w:val="00EB64B1"/>
    <w:rsid w:val="00EB75EE"/>
    <w:rsid w:val="00EB7A9F"/>
    <w:rsid w:val="00EC3818"/>
    <w:rsid w:val="00EC4263"/>
    <w:rsid w:val="00EC4A58"/>
    <w:rsid w:val="00EC6425"/>
    <w:rsid w:val="00ED0BC2"/>
    <w:rsid w:val="00ED0F53"/>
    <w:rsid w:val="00ED17C2"/>
    <w:rsid w:val="00ED289B"/>
    <w:rsid w:val="00ED318C"/>
    <w:rsid w:val="00EE0ED4"/>
    <w:rsid w:val="00EE0EF8"/>
    <w:rsid w:val="00EE1BC3"/>
    <w:rsid w:val="00EE2A83"/>
    <w:rsid w:val="00EE2E77"/>
    <w:rsid w:val="00EE3FF3"/>
    <w:rsid w:val="00EE4065"/>
    <w:rsid w:val="00EE4666"/>
    <w:rsid w:val="00EE5EB9"/>
    <w:rsid w:val="00EF2D89"/>
    <w:rsid w:val="00EF4F0B"/>
    <w:rsid w:val="00EF5911"/>
    <w:rsid w:val="00EF5CD5"/>
    <w:rsid w:val="00EF646D"/>
    <w:rsid w:val="00EF6645"/>
    <w:rsid w:val="00EF67A5"/>
    <w:rsid w:val="00EF6A8F"/>
    <w:rsid w:val="00EF74CB"/>
    <w:rsid w:val="00F00656"/>
    <w:rsid w:val="00F00CC0"/>
    <w:rsid w:val="00F00E81"/>
    <w:rsid w:val="00F01527"/>
    <w:rsid w:val="00F046BD"/>
    <w:rsid w:val="00F04ABF"/>
    <w:rsid w:val="00F04C20"/>
    <w:rsid w:val="00F05E6E"/>
    <w:rsid w:val="00F06893"/>
    <w:rsid w:val="00F06F46"/>
    <w:rsid w:val="00F07C27"/>
    <w:rsid w:val="00F10EAE"/>
    <w:rsid w:val="00F11575"/>
    <w:rsid w:val="00F135B6"/>
    <w:rsid w:val="00F15EF9"/>
    <w:rsid w:val="00F178D7"/>
    <w:rsid w:val="00F204E8"/>
    <w:rsid w:val="00F22325"/>
    <w:rsid w:val="00F23228"/>
    <w:rsid w:val="00F254C1"/>
    <w:rsid w:val="00F2647C"/>
    <w:rsid w:val="00F31A70"/>
    <w:rsid w:val="00F3292C"/>
    <w:rsid w:val="00F35968"/>
    <w:rsid w:val="00F37F15"/>
    <w:rsid w:val="00F40FAB"/>
    <w:rsid w:val="00F428AB"/>
    <w:rsid w:val="00F454EA"/>
    <w:rsid w:val="00F45525"/>
    <w:rsid w:val="00F4580A"/>
    <w:rsid w:val="00F4694B"/>
    <w:rsid w:val="00F46CCF"/>
    <w:rsid w:val="00F51F68"/>
    <w:rsid w:val="00F52BF7"/>
    <w:rsid w:val="00F535FC"/>
    <w:rsid w:val="00F53E0B"/>
    <w:rsid w:val="00F550C3"/>
    <w:rsid w:val="00F55956"/>
    <w:rsid w:val="00F60016"/>
    <w:rsid w:val="00F60DEB"/>
    <w:rsid w:val="00F611E5"/>
    <w:rsid w:val="00F61307"/>
    <w:rsid w:val="00F63E00"/>
    <w:rsid w:val="00F654E2"/>
    <w:rsid w:val="00F66283"/>
    <w:rsid w:val="00F6766C"/>
    <w:rsid w:val="00F6787A"/>
    <w:rsid w:val="00F678B0"/>
    <w:rsid w:val="00F67B8A"/>
    <w:rsid w:val="00F71A05"/>
    <w:rsid w:val="00F730BA"/>
    <w:rsid w:val="00F73B0D"/>
    <w:rsid w:val="00F75EDD"/>
    <w:rsid w:val="00F7618B"/>
    <w:rsid w:val="00F82BB8"/>
    <w:rsid w:val="00F85598"/>
    <w:rsid w:val="00F8712F"/>
    <w:rsid w:val="00F902E1"/>
    <w:rsid w:val="00F9043B"/>
    <w:rsid w:val="00F90737"/>
    <w:rsid w:val="00F90C6C"/>
    <w:rsid w:val="00F91982"/>
    <w:rsid w:val="00F91A73"/>
    <w:rsid w:val="00F91F6D"/>
    <w:rsid w:val="00F92FA8"/>
    <w:rsid w:val="00F93491"/>
    <w:rsid w:val="00F93A10"/>
    <w:rsid w:val="00F95CFB"/>
    <w:rsid w:val="00F96A86"/>
    <w:rsid w:val="00FA09E0"/>
    <w:rsid w:val="00FA0D01"/>
    <w:rsid w:val="00FA0F93"/>
    <w:rsid w:val="00FA121A"/>
    <w:rsid w:val="00FA2649"/>
    <w:rsid w:val="00FA434A"/>
    <w:rsid w:val="00FA44FC"/>
    <w:rsid w:val="00FA477B"/>
    <w:rsid w:val="00FA5A37"/>
    <w:rsid w:val="00FA5FE9"/>
    <w:rsid w:val="00FB0073"/>
    <w:rsid w:val="00FB060A"/>
    <w:rsid w:val="00FB2A18"/>
    <w:rsid w:val="00FB3B64"/>
    <w:rsid w:val="00FB51F8"/>
    <w:rsid w:val="00FB5C7F"/>
    <w:rsid w:val="00FB6146"/>
    <w:rsid w:val="00FB6B7C"/>
    <w:rsid w:val="00FB6C73"/>
    <w:rsid w:val="00FB6D7D"/>
    <w:rsid w:val="00FB75B0"/>
    <w:rsid w:val="00FC1A93"/>
    <w:rsid w:val="00FC278D"/>
    <w:rsid w:val="00FC3073"/>
    <w:rsid w:val="00FC62F1"/>
    <w:rsid w:val="00FC6D4E"/>
    <w:rsid w:val="00FC7A4D"/>
    <w:rsid w:val="00FC7C4E"/>
    <w:rsid w:val="00FD03AC"/>
    <w:rsid w:val="00FD22C5"/>
    <w:rsid w:val="00FD279C"/>
    <w:rsid w:val="00FD3662"/>
    <w:rsid w:val="00FD373E"/>
    <w:rsid w:val="00FD385D"/>
    <w:rsid w:val="00FD5338"/>
    <w:rsid w:val="00FD56C0"/>
    <w:rsid w:val="00FD66C1"/>
    <w:rsid w:val="00FD7279"/>
    <w:rsid w:val="00FD7BC1"/>
    <w:rsid w:val="00FE0CF0"/>
    <w:rsid w:val="00FE10D7"/>
    <w:rsid w:val="00FE3583"/>
    <w:rsid w:val="00FE3C85"/>
    <w:rsid w:val="00FE46FF"/>
    <w:rsid w:val="00FE60C7"/>
    <w:rsid w:val="00FE65B1"/>
    <w:rsid w:val="00FE76FF"/>
    <w:rsid w:val="00FF0395"/>
    <w:rsid w:val="00FF07AA"/>
    <w:rsid w:val="00FF207F"/>
    <w:rsid w:val="00FF596B"/>
    <w:rsid w:val="00FF5A06"/>
    <w:rsid w:val="00FF614E"/>
    <w:rsid w:val="00FF6745"/>
    <w:rsid w:val="00FF7009"/>
    <w:rsid w:val="00FF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398E04"/>
  <w15:docId w15:val="{13DBC147-AE24-FF46-A2C1-F40DB65B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64C39"/>
    <w:rPr>
      <w:rFonts w:ascii="Arial" w:hAnsi="Arial"/>
      <w:szCs w:val="24"/>
    </w:rPr>
  </w:style>
  <w:style w:type="paragraph" w:styleId="1">
    <w:name w:val="heading 1"/>
    <w:basedOn w:val="a"/>
    <w:next w:val="a"/>
    <w:qFormat/>
    <w:rsid w:val="00964C39"/>
    <w:pPr>
      <w:keepNext/>
      <w:numPr>
        <w:numId w:val="1"/>
      </w:numPr>
      <w:outlineLvl w:val="0"/>
    </w:pPr>
    <w:rPr>
      <w:b/>
      <w:bCs/>
    </w:rPr>
  </w:style>
  <w:style w:type="paragraph" w:styleId="2">
    <w:name w:val="heading 2"/>
    <w:basedOn w:val="1"/>
    <w:next w:val="a"/>
    <w:qFormat/>
    <w:rsid w:val="00964C39"/>
    <w:pPr>
      <w:numPr>
        <w:ilvl w:val="1"/>
      </w:numPr>
      <w:spacing w:before="240" w:after="60"/>
      <w:outlineLvl w:val="1"/>
    </w:pPr>
    <w:rPr>
      <w:rFonts w:cs="Arial"/>
      <w:bCs w:val="0"/>
      <w:iCs/>
      <w:szCs w:val="28"/>
    </w:rPr>
  </w:style>
  <w:style w:type="paragraph" w:styleId="3">
    <w:name w:val="heading 3"/>
    <w:basedOn w:val="1"/>
    <w:next w:val="a"/>
    <w:qFormat/>
    <w:rsid w:val="00964C39"/>
    <w:pPr>
      <w:numPr>
        <w:ilvl w:val="2"/>
      </w:numPr>
      <w:spacing w:before="240" w:after="60"/>
      <w:outlineLvl w:val="2"/>
    </w:pPr>
    <w:rPr>
      <w:rFonts w:cs="Arial"/>
      <w:bCs w:val="0"/>
      <w:szCs w:val="26"/>
    </w:rPr>
  </w:style>
  <w:style w:type="paragraph" w:styleId="4">
    <w:name w:val="heading 4"/>
    <w:basedOn w:val="1"/>
    <w:next w:val="a"/>
    <w:qFormat/>
    <w:rsid w:val="00964C39"/>
    <w:pPr>
      <w:numPr>
        <w:ilvl w:val="3"/>
      </w:numPr>
      <w:spacing w:before="240" w:after="60"/>
      <w:outlineLvl w:val="3"/>
    </w:pPr>
    <w:rPr>
      <w:bCs w:val="0"/>
      <w:szCs w:val="28"/>
    </w:rPr>
  </w:style>
  <w:style w:type="paragraph" w:styleId="5">
    <w:name w:val="heading 5"/>
    <w:basedOn w:val="a"/>
    <w:next w:val="a"/>
    <w:qFormat/>
    <w:rsid w:val="00964C3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964C3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7">
    <w:name w:val="heading 7"/>
    <w:basedOn w:val="a"/>
    <w:next w:val="a"/>
    <w:qFormat/>
    <w:rsid w:val="00964C39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8">
    <w:name w:val="heading 8"/>
    <w:basedOn w:val="a"/>
    <w:next w:val="a"/>
    <w:qFormat/>
    <w:rsid w:val="00964C39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9">
    <w:name w:val="heading 9"/>
    <w:basedOn w:val="a"/>
    <w:next w:val="a"/>
    <w:qFormat/>
    <w:rsid w:val="00964C39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64C39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964C39"/>
    <w:pPr>
      <w:tabs>
        <w:tab w:val="center" w:pos="4320"/>
        <w:tab w:val="right" w:pos="8640"/>
      </w:tabs>
    </w:pPr>
  </w:style>
  <w:style w:type="table" w:styleId="a5">
    <w:name w:val="Table Grid"/>
    <w:basedOn w:val="a1"/>
    <w:rsid w:val="003C32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rsid w:val="00964C39"/>
    <w:rPr>
      <w:color w:val="0000FF"/>
      <w:u w:val="single"/>
    </w:rPr>
  </w:style>
  <w:style w:type="paragraph" w:styleId="TOC1">
    <w:name w:val="toc 1"/>
    <w:basedOn w:val="a"/>
    <w:next w:val="a"/>
    <w:autoRedefine/>
    <w:semiHidden/>
    <w:rsid w:val="00964C39"/>
  </w:style>
  <w:style w:type="paragraph" w:styleId="a7">
    <w:name w:val="Body Text"/>
    <w:basedOn w:val="a"/>
    <w:rsid w:val="00964C39"/>
    <w:rPr>
      <w:rFonts w:cs="Arial"/>
      <w:sz w:val="16"/>
    </w:rPr>
  </w:style>
  <w:style w:type="paragraph" w:styleId="20">
    <w:name w:val="Body Text 2"/>
    <w:basedOn w:val="a"/>
    <w:rsid w:val="00964C39"/>
    <w:pPr>
      <w:jc w:val="center"/>
    </w:pPr>
    <w:rPr>
      <w:rFonts w:cs="Arial"/>
      <w:sz w:val="12"/>
    </w:rPr>
  </w:style>
  <w:style w:type="paragraph" w:styleId="a8">
    <w:name w:val="caption"/>
    <w:basedOn w:val="a"/>
    <w:next w:val="a"/>
    <w:qFormat/>
    <w:rsid w:val="00964C39"/>
    <w:pPr>
      <w:tabs>
        <w:tab w:val="left" w:pos="360"/>
        <w:tab w:val="left" w:pos="720"/>
        <w:tab w:val="left" w:pos="1080"/>
        <w:tab w:val="left" w:pos="1440"/>
        <w:tab w:val="left" w:pos="1800"/>
      </w:tabs>
      <w:spacing w:before="120" w:after="120"/>
    </w:pPr>
    <w:rPr>
      <w:rFonts w:ascii="Times New Roman" w:hAnsi="Times New Roman"/>
      <w:b/>
      <w:bCs/>
      <w:szCs w:val="20"/>
    </w:rPr>
  </w:style>
  <w:style w:type="character" w:styleId="a9">
    <w:name w:val="FollowedHyperlink"/>
    <w:rsid w:val="00964C39"/>
    <w:rPr>
      <w:color w:val="800080"/>
      <w:u w:val="single"/>
    </w:rPr>
  </w:style>
  <w:style w:type="paragraph" w:styleId="10">
    <w:name w:val="index 1"/>
    <w:basedOn w:val="a"/>
    <w:next w:val="a"/>
    <w:semiHidden/>
    <w:rsid w:val="00964C39"/>
    <w:pPr>
      <w:tabs>
        <w:tab w:val="left" w:pos="360"/>
        <w:tab w:val="left" w:pos="720"/>
        <w:tab w:val="left" w:pos="1080"/>
        <w:tab w:val="left" w:pos="1440"/>
        <w:tab w:val="left" w:pos="1800"/>
      </w:tabs>
    </w:pPr>
    <w:rPr>
      <w:rFonts w:ascii="Times New Roman" w:hAnsi="Times New Roman"/>
      <w:sz w:val="24"/>
      <w:szCs w:val="20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aa">
    <w:name w:val="Strong"/>
    <w:qFormat/>
    <w:rsid w:val="00964C39"/>
    <w:rPr>
      <w:b/>
      <w:bCs/>
    </w:rPr>
  </w:style>
  <w:style w:type="paragraph" w:styleId="ab">
    <w:name w:val="Title"/>
    <w:basedOn w:val="a"/>
    <w:qFormat/>
    <w:rsid w:val="00964C39"/>
    <w:pPr>
      <w:jc w:val="center"/>
    </w:pPr>
    <w:rPr>
      <w:rFonts w:cs="Arial"/>
      <w:b/>
      <w:bCs/>
      <w:sz w:val="32"/>
    </w:rPr>
  </w:style>
  <w:style w:type="paragraph" w:styleId="TOC2">
    <w:name w:val="toc 2"/>
    <w:basedOn w:val="a"/>
    <w:next w:val="a"/>
    <w:autoRedefine/>
    <w:semiHidden/>
    <w:rsid w:val="00964C39"/>
    <w:pPr>
      <w:ind w:left="200"/>
    </w:pPr>
  </w:style>
  <w:style w:type="paragraph" w:styleId="TOC3">
    <w:name w:val="toc 3"/>
    <w:basedOn w:val="a"/>
    <w:next w:val="a"/>
    <w:autoRedefine/>
    <w:semiHidden/>
    <w:rsid w:val="00964C39"/>
    <w:pPr>
      <w:ind w:left="400"/>
    </w:pPr>
  </w:style>
  <w:style w:type="paragraph" w:styleId="TOC4">
    <w:name w:val="toc 4"/>
    <w:basedOn w:val="a"/>
    <w:next w:val="a"/>
    <w:autoRedefine/>
    <w:semiHidden/>
    <w:rsid w:val="00964C39"/>
    <w:pPr>
      <w:ind w:left="600"/>
    </w:pPr>
  </w:style>
  <w:style w:type="paragraph" w:styleId="TOC5">
    <w:name w:val="toc 5"/>
    <w:basedOn w:val="a"/>
    <w:next w:val="a"/>
    <w:autoRedefine/>
    <w:semiHidden/>
    <w:rsid w:val="00964C39"/>
    <w:pPr>
      <w:ind w:left="800"/>
    </w:pPr>
  </w:style>
  <w:style w:type="paragraph" w:styleId="TOC6">
    <w:name w:val="toc 6"/>
    <w:basedOn w:val="a"/>
    <w:next w:val="a"/>
    <w:autoRedefine/>
    <w:semiHidden/>
    <w:rsid w:val="00964C39"/>
    <w:pPr>
      <w:ind w:left="1000"/>
    </w:pPr>
  </w:style>
  <w:style w:type="paragraph" w:styleId="TOC7">
    <w:name w:val="toc 7"/>
    <w:basedOn w:val="a"/>
    <w:next w:val="a"/>
    <w:autoRedefine/>
    <w:semiHidden/>
    <w:rsid w:val="00964C39"/>
    <w:pPr>
      <w:ind w:left="1200"/>
    </w:pPr>
  </w:style>
  <w:style w:type="paragraph" w:styleId="TOC8">
    <w:name w:val="toc 8"/>
    <w:basedOn w:val="a"/>
    <w:next w:val="a"/>
    <w:autoRedefine/>
    <w:semiHidden/>
    <w:rsid w:val="00964C39"/>
    <w:pPr>
      <w:ind w:left="1400"/>
    </w:pPr>
  </w:style>
  <w:style w:type="paragraph" w:styleId="TOC9">
    <w:name w:val="toc 9"/>
    <w:basedOn w:val="a"/>
    <w:next w:val="a"/>
    <w:autoRedefine/>
    <w:semiHidden/>
    <w:rsid w:val="00964C39"/>
    <w:pPr>
      <w:ind w:left="1600"/>
    </w:pPr>
  </w:style>
  <w:style w:type="character" w:styleId="ac">
    <w:name w:val="page number"/>
    <w:basedOn w:val="a0"/>
    <w:rsid w:val="007F4708"/>
  </w:style>
  <w:style w:type="paragraph" w:styleId="ad">
    <w:name w:val="Balloon Text"/>
    <w:basedOn w:val="a"/>
    <w:link w:val="ae"/>
    <w:uiPriority w:val="99"/>
    <w:semiHidden/>
    <w:rsid w:val="00797688"/>
    <w:rPr>
      <w:rFonts w:ascii="Tahoma" w:hAnsi="Tahoma"/>
      <w:sz w:val="16"/>
      <w:szCs w:val="16"/>
    </w:rPr>
  </w:style>
  <w:style w:type="paragraph" w:customStyle="1" w:styleId="Heading2Normal">
    <w:name w:val="Heading 2 Normal"/>
    <w:basedOn w:val="a"/>
    <w:rsid w:val="005E56F7"/>
    <w:pPr>
      <w:ind w:left="288"/>
    </w:pPr>
    <w:rPr>
      <w:szCs w:val="20"/>
    </w:rPr>
  </w:style>
  <w:style w:type="character" w:styleId="af">
    <w:name w:val="annotation reference"/>
    <w:uiPriority w:val="99"/>
    <w:semiHidden/>
    <w:rsid w:val="00116E0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rsid w:val="00116E0E"/>
    <w:rPr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rsid w:val="00116E0E"/>
    <w:rPr>
      <w:b/>
      <w:bCs/>
    </w:rPr>
  </w:style>
  <w:style w:type="paragraph" w:styleId="af4">
    <w:name w:val="Revision"/>
    <w:hidden/>
    <w:uiPriority w:val="99"/>
    <w:semiHidden/>
    <w:rsid w:val="00FE65B1"/>
    <w:rPr>
      <w:rFonts w:ascii="Arial" w:hAnsi="Arial"/>
      <w:szCs w:val="24"/>
    </w:rPr>
  </w:style>
  <w:style w:type="paragraph" w:styleId="af5">
    <w:name w:val="List Paragraph"/>
    <w:basedOn w:val="a"/>
    <w:uiPriority w:val="34"/>
    <w:qFormat/>
    <w:rsid w:val="00EB75EE"/>
    <w:pPr>
      <w:ind w:left="720"/>
      <w:contextualSpacing/>
    </w:pPr>
  </w:style>
  <w:style w:type="character" w:customStyle="1" w:styleId="af1">
    <w:name w:val="批注文字 字符"/>
    <w:link w:val="af0"/>
    <w:uiPriority w:val="99"/>
    <w:semiHidden/>
    <w:rsid w:val="00362029"/>
    <w:rPr>
      <w:rFonts w:ascii="Arial" w:hAnsi="Arial"/>
    </w:rPr>
  </w:style>
  <w:style w:type="character" w:customStyle="1" w:styleId="af3">
    <w:name w:val="批注主题 字符"/>
    <w:link w:val="af2"/>
    <w:uiPriority w:val="99"/>
    <w:semiHidden/>
    <w:rsid w:val="00362029"/>
    <w:rPr>
      <w:rFonts w:ascii="Arial" w:hAnsi="Arial"/>
      <w:b/>
      <w:bCs/>
    </w:rPr>
  </w:style>
  <w:style w:type="character" w:customStyle="1" w:styleId="ae">
    <w:name w:val="批注框文本 字符"/>
    <w:link w:val="ad"/>
    <w:uiPriority w:val="99"/>
    <w:semiHidden/>
    <w:rsid w:val="003620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9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ballard\Application%20Data\Microsoft\Templates\SW%20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43900-0350-418E-B8ED-8E4B9FA7C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Settings\cballard\Application Data\Microsoft\Templates\SW Doc.dot</Template>
  <TotalTime>5</TotalTime>
  <Pages>10</Pages>
  <Words>1469</Words>
  <Characters>8378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Company>Texas State University</Company>
  <LinksUpToDate>false</LinksUpToDate>
  <CharactersWithSpaces>9828</CharactersWithSpaces>
  <SharedDoc>false</SharedDoc>
  <HLinks>
    <vt:vector size="48" baseType="variant">
      <vt:variant>
        <vt:i4>3342463</vt:i4>
      </vt:variant>
      <vt:variant>
        <vt:i4>21</vt:i4>
      </vt:variant>
      <vt:variant>
        <vt:i4>0</vt:i4>
      </vt:variant>
      <vt:variant>
        <vt:i4>5</vt:i4>
      </vt:variant>
      <vt:variant>
        <vt:lpwstr>H:\Validation\Lotis\Addins\Results\TestFiles\T2</vt:lpwstr>
      </vt:variant>
      <vt:variant>
        <vt:lpwstr/>
      </vt:variant>
      <vt:variant>
        <vt:i4>3342463</vt:i4>
      </vt:variant>
      <vt:variant>
        <vt:i4>18</vt:i4>
      </vt:variant>
      <vt:variant>
        <vt:i4>0</vt:i4>
      </vt:variant>
      <vt:variant>
        <vt:i4>5</vt:i4>
      </vt:variant>
      <vt:variant>
        <vt:lpwstr>H:\Validation\Lotis\Addins\Results\TestFiles\T2</vt:lpwstr>
      </vt:variant>
      <vt:variant>
        <vt:lpwstr/>
      </vt:variant>
      <vt:variant>
        <vt:i4>3342463</vt:i4>
      </vt:variant>
      <vt:variant>
        <vt:i4>15</vt:i4>
      </vt:variant>
      <vt:variant>
        <vt:i4>0</vt:i4>
      </vt:variant>
      <vt:variant>
        <vt:i4>5</vt:i4>
      </vt:variant>
      <vt:variant>
        <vt:lpwstr>H:\Validation\Lotis\Addins\Results\TestFiles\T2</vt:lpwstr>
      </vt:variant>
      <vt:variant>
        <vt:lpwstr/>
      </vt:variant>
      <vt:variant>
        <vt:i4>3342463</vt:i4>
      </vt:variant>
      <vt:variant>
        <vt:i4>12</vt:i4>
      </vt:variant>
      <vt:variant>
        <vt:i4>0</vt:i4>
      </vt:variant>
      <vt:variant>
        <vt:i4>5</vt:i4>
      </vt:variant>
      <vt:variant>
        <vt:lpwstr>H:\Validation\Lotis\Addins\Results\TestFiles\T2</vt:lpwstr>
      </vt:variant>
      <vt:variant>
        <vt:lpwstr/>
      </vt:variant>
      <vt:variant>
        <vt:i4>3342463</vt:i4>
      </vt:variant>
      <vt:variant>
        <vt:i4>9</vt:i4>
      </vt:variant>
      <vt:variant>
        <vt:i4>0</vt:i4>
      </vt:variant>
      <vt:variant>
        <vt:i4>5</vt:i4>
      </vt:variant>
      <vt:variant>
        <vt:lpwstr>H:\Validation\Lotis\Addins\Results\TestFiles\T2</vt:lpwstr>
      </vt:variant>
      <vt:variant>
        <vt:lpwstr/>
      </vt:variant>
      <vt:variant>
        <vt:i4>3342463</vt:i4>
      </vt:variant>
      <vt:variant>
        <vt:i4>6</vt:i4>
      </vt:variant>
      <vt:variant>
        <vt:i4>0</vt:i4>
      </vt:variant>
      <vt:variant>
        <vt:i4>5</vt:i4>
      </vt:variant>
      <vt:variant>
        <vt:lpwstr>H:\Validation\Lotis\Addins\Results\TestFiles\T1</vt:lpwstr>
      </vt:variant>
      <vt:variant>
        <vt:lpwstr/>
      </vt:variant>
      <vt:variant>
        <vt:i4>3342463</vt:i4>
      </vt:variant>
      <vt:variant>
        <vt:i4>3</vt:i4>
      </vt:variant>
      <vt:variant>
        <vt:i4>0</vt:i4>
      </vt:variant>
      <vt:variant>
        <vt:i4>5</vt:i4>
      </vt:variant>
      <vt:variant>
        <vt:lpwstr>H:\Validation\Lotis\Addins\Results\TestFiles\T1</vt:lpwstr>
      </vt:variant>
      <vt:variant>
        <vt:lpwstr/>
      </vt:variant>
      <vt:variant>
        <vt:i4>3342463</vt:i4>
      </vt:variant>
      <vt:variant>
        <vt:i4>0</vt:i4>
      </vt:variant>
      <vt:variant>
        <vt:i4>0</vt:i4>
      </vt:variant>
      <vt:variant>
        <vt:i4>5</vt:i4>
      </vt:variant>
      <vt:variant>
        <vt:lpwstr>H:\Validation\Lotis\Addins\Results\TestFiles\T1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Software Documentation</dc:subject>
  <dc:creator>I Gede Sutapa</dc:creator>
  <cp:lastModifiedBy>Si, Baoxin</cp:lastModifiedBy>
  <cp:revision>3</cp:revision>
  <cp:lastPrinted>2012-04-18T14:27:00Z</cp:lastPrinted>
  <dcterms:created xsi:type="dcterms:W3CDTF">2021-06-28T19:04:00Z</dcterms:created>
  <dcterms:modified xsi:type="dcterms:W3CDTF">2021-06-28T21:13:00Z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1500-05-020</vt:lpwstr>
  </property>
  <property fmtid="{D5CDD505-2E9C-101B-9397-08002B2CF9AE}" pid="3" name="_DocHome">
    <vt:i4>1006243492</vt:i4>
  </property>
</Properties>
</file>